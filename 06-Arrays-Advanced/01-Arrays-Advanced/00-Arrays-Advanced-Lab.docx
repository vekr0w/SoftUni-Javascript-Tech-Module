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50" w:rsidRPr="00F657BB" w:rsidRDefault="00386950" w:rsidP="0038695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F657BB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Lab: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Arrays Advanced</w:t>
      </w:r>
    </w:p>
    <w:p w:rsidR="00386950" w:rsidRDefault="00386950" w:rsidP="00386950">
      <w:pPr>
        <w:rPr>
          <w:sz w:val="24"/>
          <w:szCs w:val="24"/>
        </w:rPr>
      </w:pPr>
      <w:r w:rsidRPr="00F657BB">
        <w:rPr>
          <w:rFonts w:ascii="Calibri" w:eastAsia="Calibri" w:hAnsi="Calibri" w:cs="Arial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 xml:space="preserve">"Technology Fundamentals with JavaScript"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:rsidR="00386950" w:rsidRPr="00F657BB" w:rsidRDefault="00386950" w:rsidP="00386950">
      <w:pPr>
        <w:rPr>
          <w:rFonts w:ascii="Calibri" w:eastAsia="Calibri" w:hAnsi="Calibri" w:cs="Arial"/>
        </w:rPr>
      </w:pPr>
      <w:r w:rsidRPr="00F657BB">
        <w:rPr>
          <w:rFonts w:ascii="Calibri" w:eastAsia="Calibri" w:hAnsi="Calibri" w:cs="Arial"/>
        </w:rPr>
        <w:t xml:space="preserve">Submit your solutions in the </w:t>
      </w:r>
      <w:r w:rsidRPr="00F657BB">
        <w:rPr>
          <w:rFonts w:ascii="Calibri" w:eastAsia="Calibri" w:hAnsi="Calibri" w:cs="Arial"/>
          <w:noProof/>
        </w:rPr>
        <w:t>SoftUni</w:t>
      </w:r>
      <w:r w:rsidRPr="00F657BB">
        <w:rPr>
          <w:rFonts w:ascii="Calibri" w:eastAsia="Calibri" w:hAnsi="Calibri" w:cs="Arial"/>
        </w:rPr>
        <w:t xml:space="preserve"> judge system at</w:t>
      </w:r>
      <w:r>
        <w:rPr>
          <w:rFonts w:ascii="Calibri" w:eastAsia="Calibri" w:hAnsi="Calibri" w:cs="Arial"/>
        </w:rPr>
        <w:t xml:space="preserve">: </w:t>
      </w:r>
      <w:hyperlink r:id="rId9" w:history="1">
        <w:r w:rsidRPr="004D375E">
          <w:rPr>
            <w:rStyle w:val="Hyperlink"/>
          </w:rPr>
          <w:t>Arrays-Advanced-Lab</w:t>
        </w:r>
      </w:hyperlink>
    </w:p>
    <w:p w:rsidR="00386950" w:rsidRDefault="00386950" w:rsidP="00386950">
      <w:pPr>
        <w:pStyle w:val="Heading2"/>
        <w:numPr>
          <w:ilvl w:val="0"/>
          <w:numId w:val="19"/>
        </w:numPr>
        <w:ind w:left="357" w:hanging="357"/>
      </w:pPr>
      <w:r>
        <w:t>Sum First Last</w:t>
      </w:r>
    </w:p>
    <w:p w:rsidR="00386950" w:rsidRDefault="00386950" w:rsidP="00386950">
      <w:r>
        <w:t>Write a JS function that calculates and prints the sum of the first and the last elements in an array.</w:t>
      </w:r>
    </w:p>
    <w:p w:rsidR="00386950" w:rsidRDefault="00386950" w:rsidP="00386950">
      <w:r>
        <w:t xml:space="preserve">The </w:t>
      </w:r>
      <w:r>
        <w:rPr>
          <w:b/>
        </w:rPr>
        <w:t>input</w:t>
      </w:r>
      <w:r>
        <w:t xml:space="preserve"> comes as array of string elements holding numbers.</w:t>
      </w:r>
    </w:p>
    <w:p w:rsidR="00386950" w:rsidRDefault="00386950" w:rsidP="00386950">
      <w:r>
        <w:t xml:space="preserve">The </w:t>
      </w:r>
      <w:r>
        <w:rPr>
          <w:b/>
        </w:rPr>
        <w:t>output</w:t>
      </w:r>
      <w:r>
        <w:t xml:space="preserve"> is the return value of your function.</w:t>
      </w:r>
    </w:p>
    <w:p w:rsidR="00386950" w:rsidRPr="00A50367" w:rsidRDefault="00386950" w:rsidP="0038695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6E474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6E474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950" w:rsidRDefault="00386950" w:rsidP="006E4745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6E474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6E474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6E474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6E474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6950" w:rsidRDefault="00386950" w:rsidP="006E4745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6E474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6E474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386950" w:rsidRPr="00644C29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44C29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:rsidR="00386950" w:rsidRPr="00644C29" w:rsidRDefault="00386950" w:rsidP="00386950">
      <w:r w:rsidRPr="00644C29">
        <w:t>Write a JS function that processes the elements in an array one by one and produces a new array. Prepend each negative element at the front of the result and append each positive (or 0) element at the end of the result.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input</w:t>
      </w:r>
      <w:r w:rsidRPr="00644C29">
        <w:t xml:space="preserve"> comes as array of number elements.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output</w:t>
      </w:r>
      <w:r w:rsidRPr="00644C29">
        <w:t xml:space="preserve"> is printed on the console, each element on a new line.</w:t>
      </w:r>
    </w:p>
    <w:p w:rsidR="00386950" w:rsidRPr="00644C29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44C2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386950" w:rsidRPr="00644C29" w:rsidTr="00A50367">
        <w:tc>
          <w:tcPr>
            <w:tcW w:w="1905" w:type="dxa"/>
            <w:shd w:val="clear" w:color="auto" w:fill="D9D9D9" w:themeFill="background1" w:themeFillShade="D9"/>
          </w:tcPr>
          <w:p w:rsidR="00386950" w:rsidRPr="00644C29" w:rsidRDefault="00386950" w:rsidP="006E4745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86950" w:rsidRPr="00644C29" w:rsidRDefault="00386950" w:rsidP="006E4745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644C29" w:rsidRDefault="00386950" w:rsidP="006E4745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86950" w:rsidRPr="00644C29" w:rsidRDefault="00386950" w:rsidP="006E4745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644C29" w:rsidRDefault="00386950" w:rsidP="006E4745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</w:tr>
      <w:tr w:rsidR="00386950" w:rsidRPr="00644C29" w:rsidTr="00A50367">
        <w:tc>
          <w:tcPr>
            <w:tcW w:w="1905" w:type="dxa"/>
          </w:tcPr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7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8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-1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3</w:t>
            </w:r>
          </w:p>
          <w:p w:rsidR="00386950" w:rsidRPr="00644C29" w:rsidRDefault="00386950" w:rsidP="006E4745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0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:rsidR="00386950" w:rsidRDefault="00386950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Find a method that can add elements at the first position.</w:t>
      </w:r>
    </w:p>
    <w:p w:rsidR="00386950" w:rsidRDefault="00386950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Find a method that can add elements at the last position.</w:t>
      </w:r>
    </w:p>
    <w:p w:rsidR="00386950" w:rsidRPr="00CF12A1" w:rsidRDefault="00386950" w:rsidP="00386950">
      <w:pPr>
        <w:ind w:left="720"/>
        <w:contextualSpacing/>
        <w:rPr>
          <w:rFonts w:ascii="Calibri" w:eastAsia="Calibri" w:hAnsi="Calibri" w:cs="Times New Roman"/>
        </w:rPr>
      </w:pPr>
    </w:p>
    <w:p w:rsidR="00386950" w:rsidRPr="004722E2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4722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First and Last K Numbers</w:t>
      </w:r>
    </w:p>
    <w:p w:rsidR="00386950" w:rsidRPr="004722E2" w:rsidRDefault="00386950" w:rsidP="00386950">
      <w:r w:rsidRPr="004722E2">
        <w:t xml:space="preserve">Write a JS function that prints the first </w:t>
      </w:r>
      <w:r w:rsidRPr="004722E2">
        <w:rPr>
          <w:b/>
          <w:bCs/>
        </w:rPr>
        <w:t>k</w:t>
      </w:r>
      <w:r w:rsidRPr="004722E2">
        <w:t xml:space="preserve"> and the last </w:t>
      </w:r>
      <w:r w:rsidRPr="004722E2">
        <w:rPr>
          <w:b/>
          <w:bCs/>
        </w:rPr>
        <w:t>k</w:t>
      </w:r>
      <w:r w:rsidRPr="004722E2">
        <w:t xml:space="preserve"> elements from an array of numbers.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input</w:t>
      </w:r>
      <w:r w:rsidRPr="004722E2">
        <w:t xml:space="preserve"> comes as array of number elements. The first element represents the number </w:t>
      </w:r>
      <w:proofErr w:type="gramStart"/>
      <w:r w:rsidRPr="004722E2">
        <w:rPr>
          <w:b/>
          <w:bCs/>
        </w:rPr>
        <w:t>k</w:t>
      </w:r>
      <w:r w:rsidRPr="004722E2">
        <w:t>,</w:t>
      </w:r>
      <w:proofErr w:type="gramEnd"/>
      <w:r w:rsidRPr="004722E2">
        <w:t xml:space="preserve"> all other elements are from the array that needs to be processed.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output</w:t>
      </w:r>
      <w:r w:rsidRPr="004722E2">
        <w:t xml:space="preserve"> is printed on the console on two lines. On the first line print the </w:t>
      </w:r>
      <w:r w:rsidRPr="004722E2">
        <w:rPr>
          <w:b/>
          <w:bCs/>
        </w:rPr>
        <w:t>first</w:t>
      </w:r>
      <w:r w:rsidRPr="004722E2">
        <w:t xml:space="preserve"> </w:t>
      </w:r>
      <w:r w:rsidRPr="004722E2">
        <w:rPr>
          <w:b/>
          <w:bCs/>
        </w:rPr>
        <w:t>k</w:t>
      </w:r>
      <w:r w:rsidRPr="004722E2">
        <w:t xml:space="preserve"> elements, separated by space. On the second line print the </w:t>
      </w:r>
      <w:r w:rsidRPr="004722E2">
        <w:rPr>
          <w:b/>
          <w:bCs/>
        </w:rPr>
        <w:t>last</w:t>
      </w:r>
      <w:r w:rsidRPr="004722E2">
        <w:t xml:space="preserve"> </w:t>
      </w:r>
      <w:r w:rsidRPr="004722E2">
        <w:rPr>
          <w:b/>
          <w:bCs/>
        </w:rPr>
        <w:t>k</w:t>
      </w:r>
      <w:r w:rsidRPr="004722E2">
        <w:t xml:space="preserve"> elements, separated by space.</w:t>
      </w:r>
    </w:p>
    <w:p w:rsidR="00386950" w:rsidRPr="004722E2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722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386950" w:rsidRPr="004722E2" w:rsidTr="00A50367">
        <w:tc>
          <w:tcPr>
            <w:tcW w:w="1412" w:type="dxa"/>
            <w:shd w:val="clear" w:color="auto" w:fill="D9D9D9" w:themeFill="background1" w:themeFillShade="D9"/>
          </w:tcPr>
          <w:p w:rsidR="00386950" w:rsidRPr="004722E2" w:rsidRDefault="00386950" w:rsidP="006E4745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4722E2" w:rsidRDefault="00386950" w:rsidP="006E4745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386950" w:rsidRPr="004722E2" w:rsidRDefault="00386950" w:rsidP="006E4745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86950" w:rsidRPr="004722E2" w:rsidRDefault="00386950" w:rsidP="006E4745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</w:tr>
      <w:tr w:rsidR="00386950" w:rsidRPr="004722E2" w:rsidTr="00A50367">
        <w:tc>
          <w:tcPr>
            <w:tcW w:w="1412" w:type="dxa"/>
          </w:tcPr>
          <w:p w:rsidR="00386950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2</w:t>
            </w:r>
            <w:r w:rsidRPr="004722E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</w:t>
            </w:r>
          </w:p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3</w:t>
            </w:r>
            <w:r w:rsidRPr="004722E2">
              <w:rPr>
                <w:rFonts w:ascii="Consolas" w:hAnsi="Consolas"/>
                <w:noProof/>
              </w:rPr>
              <w:t>,</w:t>
            </w:r>
          </w:p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 xml:space="preserve"> 6, 7, 8, 9]</w:t>
            </w:r>
          </w:p>
        </w:tc>
        <w:tc>
          <w:tcPr>
            <w:tcW w:w="1620" w:type="dxa"/>
          </w:tcPr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6 7 8</w:t>
            </w:r>
          </w:p>
          <w:p w:rsidR="00386950" w:rsidRPr="004722E2" w:rsidRDefault="00386950" w:rsidP="006E4745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7 8 9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example- we receive on the first line-2, and on the second -7,8,9</w:t>
      </w:r>
    </w:p>
    <w:p w:rsidR="00386950" w:rsidRDefault="00386950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We need to print the first 2 and the last 2 elements (7,8 and 8,9)</w:t>
      </w:r>
    </w:p>
    <w:p w:rsidR="00386950" w:rsidRDefault="00386950" w:rsidP="00386950">
      <w:pPr>
        <w:ind w:left="720"/>
        <w:contextualSpacing/>
        <w:rPr>
          <w:rFonts w:ascii="Calibri" w:eastAsia="Calibri" w:hAnsi="Calibri" w:cs="Times New Roman"/>
        </w:rPr>
      </w:pP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:rsidR="00386950" w:rsidRPr="008F4181" w:rsidRDefault="00386950" w:rsidP="00386950">
      <w:r w:rsidRPr="008F4181">
        <w:t xml:space="preserve">You are given two integers </w:t>
      </w:r>
      <w:r w:rsidRPr="008F4181">
        <w:rPr>
          <w:b/>
          <w:bCs/>
        </w:rPr>
        <w:t>n</w:t>
      </w:r>
      <w:r w:rsidRPr="008F4181">
        <w:t xml:space="preserve"> and </w:t>
      </w:r>
      <w:r w:rsidRPr="008F4181">
        <w:rPr>
          <w:b/>
          <w:bCs/>
        </w:rPr>
        <w:t>k</w:t>
      </w:r>
      <w:r w:rsidRPr="008F4181">
        <w:t>. Write a JS function that generates and prints the following sequence: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>The first element is 1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Every following element equals the sum of the previous </w:t>
      </w:r>
      <w:r w:rsidRPr="008F4181">
        <w:rPr>
          <w:b/>
          <w:bCs/>
        </w:rPr>
        <w:t>k</w:t>
      </w:r>
      <w:r w:rsidRPr="008F4181">
        <w:t xml:space="preserve"> elements</w:t>
      </w:r>
    </w:p>
    <w:p w:rsidR="00386950" w:rsidRDefault="00386950" w:rsidP="00386950">
      <w:pPr>
        <w:numPr>
          <w:ilvl w:val="0"/>
          <w:numId w:val="22"/>
        </w:numPr>
        <w:contextualSpacing/>
      </w:pPr>
      <w:r w:rsidRPr="008F4181">
        <w:t xml:space="preserve">The length of the sequence is </w:t>
      </w:r>
      <w:r w:rsidRPr="008F4181">
        <w:rPr>
          <w:b/>
          <w:bCs/>
        </w:rPr>
        <w:t>n</w:t>
      </w:r>
      <w:r w:rsidRPr="008F4181">
        <w:t xml:space="preserve"> elements</w:t>
      </w:r>
    </w:p>
    <w:p w:rsidR="00386950" w:rsidRPr="008F4181" w:rsidRDefault="00386950" w:rsidP="00386950">
      <w:pPr>
        <w:ind w:left="720"/>
        <w:contextualSpacing/>
      </w:pPr>
      <w:r>
        <w:tab/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two number arguments. The first element represents the number </w:t>
      </w:r>
      <w:r w:rsidRPr="008F4181">
        <w:rPr>
          <w:b/>
          <w:bCs/>
        </w:rPr>
        <w:t>n</w:t>
      </w:r>
      <w:r w:rsidRPr="008F4181">
        <w:t xml:space="preserve">, and the second – the number </w:t>
      </w:r>
      <w:r w:rsidRPr="008F4181">
        <w:rPr>
          <w:b/>
          <w:bCs/>
        </w:rPr>
        <w:t>k</w:t>
      </w:r>
      <w:r w:rsidRPr="008F4181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386950" w:rsidRPr="008F4181" w:rsidTr="00A50367">
        <w:tc>
          <w:tcPr>
            <w:tcW w:w="1338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1338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386950" w:rsidRPr="008F4181" w:rsidRDefault="00386950" w:rsidP="00386950">
      <w:pPr>
        <w:pStyle w:val="Heading3"/>
      </w:pPr>
      <w:r w:rsidRPr="008F4181">
        <w:lastRenderedPageBreak/>
        <w:t>Explanation</w:t>
      </w:r>
    </w:p>
    <w:p w:rsidR="00386950" w:rsidRDefault="00386950" w:rsidP="00386950">
      <w:r w:rsidRPr="008F4181">
        <w:t>The 2</w:t>
      </w:r>
      <w:r w:rsidRPr="008F4181">
        <w:rPr>
          <w:vertAlign w:val="superscript"/>
        </w:rPr>
        <w:t>nd</w:t>
      </w:r>
      <w:r w:rsidRPr="008F4181">
        <w:t xml:space="preserve"> element (1) is the sum of the 3 elements before it, but there is only 1, so we take that. The third element, is the sum of the first 2 (1 and 1) and the 4</w:t>
      </w:r>
      <w:r w:rsidRPr="008F4181">
        <w:rPr>
          <w:vertAlign w:val="superscript"/>
        </w:rPr>
        <w:t>th</w:t>
      </w:r>
      <w:r w:rsidRPr="008F4181">
        <w:t xml:space="preserve"> – the sum of 1, 1 and 2. The 5</w:t>
      </w:r>
      <w:r w:rsidRPr="008F4181">
        <w:rPr>
          <w:vertAlign w:val="superscript"/>
        </w:rPr>
        <w:t>th</w:t>
      </w:r>
      <w:r w:rsidRPr="008F4181">
        <w:t xml:space="preserve"> element is the sum of the 2</w:t>
      </w:r>
      <w:r w:rsidRPr="008F4181">
        <w:rPr>
          <w:vertAlign w:val="superscript"/>
        </w:rPr>
        <w:t>nd</w:t>
      </w:r>
      <w:r w:rsidRPr="008F4181">
        <w:t>, 3</w:t>
      </w:r>
      <w:r w:rsidRPr="008F4181">
        <w:rPr>
          <w:vertAlign w:val="superscript"/>
        </w:rPr>
        <w:t>rd</w:t>
      </w:r>
      <w:r w:rsidRPr="008F4181">
        <w:t xml:space="preserve"> and 4</w:t>
      </w:r>
      <w:r w:rsidRPr="008F4181">
        <w:rPr>
          <w:vertAlign w:val="superscript"/>
        </w:rPr>
        <w:t>th</w:t>
      </w:r>
      <w:r w:rsidRPr="008F4181">
        <w:t xml:space="preserve"> (1, 2 and 4) and so on.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:rsidR="00386950" w:rsidRPr="008F4181" w:rsidRDefault="00386950" w:rsidP="00386950">
      <w:r w:rsidRPr="008F4181">
        <w:t xml:space="preserve">You are given an </w:t>
      </w:r>
      <w:r w:rsidRPr="002B23F9">
        <w:rPr>
          <w:b/>
        </w:rPr>
        <w:t>array of numbers</w:t>
      </w:r>
      <w:r w:rsidRPr="008F4181">
        <w:t xml:space="preserve">. Write a JS function that prints the elements at </w:t>
      </w:r>
      <w:r w:rsidRPr="002B23F9">
        <w:rPr>
          <w:b/>
        </w:rPr>
        <w:t>odd positions</w:t>
      </w:r>
      <w:r w:rsidRPr="008F4181">
        <w:t xml:space="preserve"> from the array, </w:t>
      </w:r>
      <w:r w:rsidRPr="002B23F9">
        <w:rPr>
          <w:b/>
        </w:rPr>
        <w:t>doubled</w:t>
      </w:r>
      <w:r w:rsidRPr="008F4181">
        <w:t xml:space="preserve"> and in </w:t>
      </w:r>
      <w:r w:rsidRPr="002B23F9">
        <w:rPr>
          <w:b/>
        </w:rPr>
        <w:t>reverse</w:t>
      </w:r>
      <w:r w:rsidRPr="008F4181">
        <w:t xml:space="preserve"> order.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386950" w:rsidRPr="008F4181" w:rsidTr="00A50367">
        <w:tc>
          <w:tcPr>
            <w:tcW w:w="2189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189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6 8 0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Counting in arrays starts from 0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For example –we receive 10,15,20,25 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The elements at odd positions are 15 ( index 1) and 25 (index 3)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We need to take this two elements and multiply them * 2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>
        <w:t>Finally we print them on the console in reversed order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:rsidR="00386950" w:rsidRPr="008F4181" w:rsidRDefault="00386950" w:rsidP="00386950">
      <w:r w:rsidRPr="008F4181">
        <w:t xml:space="preserve">Write a JS function that prints the </w:t>
      </w:r>
      <w:r w:rsidRPr="0098176F">
        <w:rPr>
          <w:b/>
        </w:rPr>
        <w:t>two smallest</w:t>
      </w:r>
      <w:r w:rsidRPr="008F4181">
        <w:t xml:space="preserve"> elements from an </w:t>
      </w:r>
      <w:r w:rsidRPr="0098176F">
        <w:rPr>
          <w:b/>
        </w:rPr>
        <w:t>array of numbers</w:t>
      </w:r>
      <w:r w:rsidRPr="008F4181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386950" w:rsidRPr="008F4181" w:rsidTr="00A50367">
        <w:tc>
          <w:tcPr>
            <w:tcW w:w="2047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86950" w:rsidRPr="008F4181" w:rsidRDefault="00386950" w:rsidP="006E4745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047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:rsidR="00386950" w:rsidRPr="008F4181" w:rsidRDefault="00386950" w:rsidP="006E4745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0 3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You can use the following function to sort the numbers in the array:</w:t>
      </w:r>
    </w:p>
    <w:p w:rsidR="00386950" w:rsidRDefault="00386950" w:rsidP="00386950">
      <w:pPr>
        <w:ind w:left="720"/>
        <w:contextualSpacing/>
      </w:pPr>
      <w:r>
        <w:rPr>
          <w:noProof/>
        </w:rPr>
        <w:lastRenderedPageBreak/>
        <w:drawing>
          <wp:inline distT="0" distB="0" distL="0" distR="0" wp14:anchorId="0FE7DE2E" wp14:editId="4D4334E5">
            <wp:extent cx="3787140" cy="640080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400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After we use this function, at the first two indexes we will have the smallest numbers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You can use slice() function to take the first two numbers</w:t>
      </w:r>
    </w:p>
    <w:p w:rsidR="00386950" w:rsidRPr="005E35EA" w:rsidRDefault="00386950" w:rsidP="00386950">
      <w:pPr>
        <w:contextualSpacing/>
        <w:rPr>
          <w:lang w:val="bg-BG"/>
        </w:rPr>
      </w:pPr>
    </w:p>
    <w:p w:rsidR="00386950" w:rsidRPr="001A15AF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</w:t>
      </w:r>
      <w:r w:rsidRPr="001A15AF">
        <w:rPr>
          <w:rFonts w:ascii="Calibri" w:eastAsia="Times New Roman" w:hAnsi="Calibri" w:cs="Times New Roman"/>
          <w:b/>
          <w:color w:val="7C380A"/>
          <w:sz w:val="36"/>
          <w:szCs w:val="36"/>
        </w:rPr>
        <w:t>roducts</w:t>
      </w:r>
    </w:p>
    <w:p w:rsidR="00386950" w:rsidRPr="00690893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will receive an </w:t>
      </w:r>
      <w:r w:rsidRPr="0098176F">
        <w:rPr>
          <w:rFonts w:ascii="Calibri" w:eastAsia="Calibri" w:hAnsi="Calibri" w:cs="Times New Roman"/>
          <w:b/>
        </w:rPr>
        <w:t>array of products</w:t>
      </w:r>
      <w:r w:rsidRPr="001A15AF">
        <w:rPr>
          <w:rFonts w:ascii="Calibri" w:eastAsia="Calibri" w:hAnsi="Calibri" w:cs="Times New Roman"/>
        </w:rPr>
        <w:t xml:space="preserve">. Print a </w:t>
      </w:r>
      <w:r w:rsidRPr="001A15AF">
        <w:rPr>
          <w:rFonts w:ascii="Calibri" w:eastAsia="Calibri" w:hAnsi="Calibri" w:cs="Times New Roman"/>
          <w:b/>
        </w:rPr>
        <w:t>numbered array</w:t>
      </w:r>
      <w:r w:rsidRPr="001A15AF">
        <w:rPr>
          <w:rFonts w:ascii="Calibri" w:eastAsia="Calibri" w:hAnsi="Calibri" w:cs="Times New Roman"/>
        </w:rPr>
        <w:t xml:space="preserve"> of all the products </w:t>
      </w:r>
      <w:r w:rsidRPr="001A15AF">
        <w:rPr>
          <w:rFonts w:ascii="Calibri" w:eastAsia="Calibri" w:hAnsi="Calibri" w:cs="Times New Roman"/>
          <w:b/>
        </w:rPr>
        <w:t>ordered by name</w:t>
      </w:r>
      <w:r w:rsidRPr="001A15AF">
        <w:rPr>
          <w:rFonts w:ascii="Calibri" w:eastAsia="Calibri" w:hAnsi="Calibri" w:cs="Times New Roman"/>
        </w:rPr>
        <w:t>.</w:t>
      </w:r>
    </w:p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GB"/>
        </w:rPr>
      </w:pPr>
      <w:r w:rsidRPr="001A15AF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386950" w:rsidRPr="001A15AF" w:rsidTr="006E4745">
        <w:trPr>
          <w:trHeight w:val="290"/>
        </w:trPr>
        <w:tc>
          <w:tcPr>
            <w:tcW w:w="1668" w:type="dxa"/>
            <w:shd w:val="clear" w:color="auto" w:fill="BFBFBF" w:themeFill="background1" w:themeFillShade="BF"/>
          </w:tcPr>
          <w:p w:rsidR="00386950" w:rsidRPr="00463888" w:rsidRDefault="00386950" w:rsidP="006E4745">
            <w:pPr>
              <w:jc w:val="center"/>
              <w:rPr>
                <w:b/>
              </w:rPr>
            </w:pPr>
            <w:r w:rsidRPr="0046388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86950" w:rsidRPr="00DC0A00" w:rsidRDefault="00386950" w:rsidP="006E4745">
            <w:pPr>
              <w:jc w:val="center"/>
            </w:pPr>
            <w:r w:rsidRPr="00463888">
              <w:rPr>
                <w:b/>
              </w:rPr>
              <w:t>Output</w:t>
            </w:r>
          </w:p>
        </w:tc>
      </w:tr>
      <w:tr w:rsidR="00386950" w:rsidRPr="001A15AF" w:rsidTr="006E4745">
        <w:trPr>
          <w:trHeight w:val="1113"/>
        </w:trPr>
        <w:tc>
          <w:tcPr>
            <w:tcW w:w="1668" w:type="dxa"/>
          </w:tcPr>
          <w:p w:rsidR="00386950" w:rsidRPr="00DC0A00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["</w:t>
            </w:r>
            <w:r w:rsidRPr="00DC0A00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 w:rsidRPr="00DC0A00">
              <w:rPr>
                <w:rFonts w:ascii="Consolas" w:hAnsi="Consolas"/>
                <w:sz w:val="22"/>
                <w:szCs w:val="22"/>
              </w:rPr>
              <w:t>", "Tomatoes", "Onions", "Apples"]</w:t>
            </w:r>
          </w:p>
        </w:tc>
        <w:tc>
          <w:tcPr>
            <w:tcW w:w="1559" w:type="dxa"/>
          </w:tcPr>
          <w:p w:rsidR="00386950" w:rsidRPr="00DC0A00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1.Apples</w:t>
            </w:r>
          </w:p>
          <w:p w:rsidR="00386950" w:rsidRPr="00DC0A00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2.Onions</w:t>
            </w:r>
          </w:p>
          <w:p w:rsidR="00386950" w:rsidRPr="00DC0A00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3.Potatoes</w:t>
            </w:r>
          </w:p>
          <w:p w:rsidR="00386950" w:rsidRPr="00DC0A00" w:rsidRDefault="00386950" w:rsidP="006E4745">
            <w:pPr>
              <w:rPr>
                <w:rFonts w:ascii="Consolas" w:hAnsi="Consolas"/>
                <w:lang w:val="en-US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4.Tomatoes</w:t>
            </w:r>
          </w:p>
        </w:tc>
      </w:tr>
    </w:tbl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Default="00386950" w:rsidP="00386950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The </w:t>
      </w:r>
      <w:r>
        <w:rPr>
          <w:rFonts w:ascii="Calibri" w:eastAsia="Calibri" w:hAnsi="Calibri" w:cs="Times New Roman"/>
          <w:b/>
        </w:rPr>
        <w:t>sort function</w:t>
      </w:r>
      <w:r w:rsidRPr="001A15AF">
        <w:rPr>
          <w:rFonts w:ascii="Calibri" w:eastAsia="Calibri" w:hAnsi="Calibri" w:cs="Times New Roman"/>
          <w:b/>
        </w:rPr>
        <w:t xml:space="preserve"> </w:t>
      </w:r>
      <w:r w:rsidRPr="001A15AF">
        <w:rPr>
          <w:rFonts w:ascii="Calibri" w:eastAsia="Calibri" w:hAnsi="Calibri" w:cs="Times New Roman"/>
        </w:rPr>
        <w:t>sorts the array in ascending order.</w:t>
      </w:r>
    </w:p>
    <w:p w:rsidR="00386950" w:rsidRPr="001A15AF" w:rsidRDefault="00386950" w:rsidP="00386950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12845F3F" wp14:editId="7B46B898">
            <wp:extent cx="3055620" cy="289560"/>
            <wp:effectExtent l="19050" t="19050" r="1143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1A15AF" w:rsidRDefault="00386950" w:rsidP="00386950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Finally, we have to </w:t>
      </w:r>
      <w:r w:rsidRPr="001A15AF">
        <w:rPr>
          <w:rFonts w:ascii="Calibri" w:eastAsia="Calibri" w:hAnsi="Calibri" w:cs="Times New Roman"/>
          <w:b/>
        </w:rPr>
        <w:t>print our sorted</w:t>
      </w:r>
      <w:r w:rsidRPr="001A15AF">
        <w:rPr>
          <w:rFonts w:ascii="Calibri" w:eastAsia="Calibri" w:hAnsi="Calibri" w:cs="Times New Roman"/>
        </w:rPr>
        <w:t xml:space="preserve"> array. </w:t>
      </w:r>
      <w:proofErr w:type="gramStart"/>
      <w:r w:rsidRPr="001A15AF">
        <w:rPr>
          <w:rFonts w:ascii="Calibri" w:eastAsia="Calibri" w:hAnsi="Calibri" w:cs="Times New Roman"/>
        </w:rPr>
        <w:t xml:space="preserve">To do that we </w:t>
      </w:r>
      <w:r w:rsidRPr="001A15AF">
        <w:rPr>
          <w:rFonts w:ascii="Calibri" w:eastAsia="Calibri" w:hAnsi="Calibri" w:cs="Times New Roman"/>
          <w:b/>
        </w:rPr>
        <w:t>loop through the array</w:t>
      </w:r>
      <w:r w:rsidRPr="001A15AF">
        <w:rPr>
          <w:rFonts w:ascii="Calibri" w:eastAsia="Calibri" w:hAnsi="Calibri" w:cs="Times New Roman"/>
        </w:rPr>
        <w:t>.</w:t>
      </w:r>
      <w:proofErr w:type="gramEnd"/>
    </w:p>
    <w:p w:rsidR="00386950" w:rsidRPr="001A15AF" w:rsidRDefault="00386950" w:rsidP="00386950">
      <w:pPr>
        <w:rPr>
          <w:rFonts w:ascii="Calibri" w:eastAsia="Calibri" w:hAnsi="Calibri" w:cs="Times New Roman"/>
        </w:rPr>
      </w:pPr>
      <w:bookmarkStart w:id="0" w:name="_GoBack"/>
      <w:r>
        <w:rPr>
          <w:noProof/>
        </w:rPr>
        <w:drawing>
          <wp:inline distT="0" distB="0" distL="0" distR="0" wp14:anchorId="3586370E" wp14:editId="78FADB7D">
            <wp:extent cx="4754880" cy="754380"/>
            <wp:effectExtent l="19050" t="19050" r="26670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543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6950" w:rsidRDefault="00386950" w:rsidP="00386950">
      <w:pPr>
        <w:rPr>
          <w:rFonts w:ascii="Calibri" w:eastAsia="Calibri" w:hAnsi="Calibri" w:cs="Times New Roman"/>
        </w:rPr>
      </w:pPr>
      <w:r w:rsidRPr="001A15AF">
        <w:rPr>
          <w:rFonts w:ascii="Calibri" w:eastAsia="Calibri" w:hAnsi="Calibri" w:cs="Times New Roman"/>
        </w:rPr>
        <w:t xml:space="preserve">We use </w:t>
      </w:r>
      <w:proofErr w:type="spellStart"/>
      <w:r w:rsidRPr="001A15AF">
        <w:rPr>
          <w:rFonts w:ascii="Calibri" w:eastAsia="Calibri" w:hAnsi="Calibri" w:cs="Times New Roman"/>
          <w:b/>
        </w:rPr>
        <w:t>i</w:t>
      </w:r>
      <w:proofErr w:type="spellEnd"/>
      <w:r w:rsidRPr="001A15AF">
        <w:rPr>
          <w:rFonts w:ascii="Calibri" w:eastAsia="Calibri" w:hAnsi="Calibri" w:cs="Times New Roman"/>
          <w:b/>
        </w:rPr>
        <w:t xml:space="preserve"> + 1</w:t>
      </w:r>
      <w:r w:rsidRPr="001A15AF">
        <w:rPr>
          <w:rFonts w:ascii="Calibri" w:eastAsia="Calibri" w:hAnsi="Calibri" w:cs="Times New Roman"/>
        </w:rPr>
        <w:t xml:space="preserve">, because we want to </w:t>
      </w:r>
      <w:r w:rsidRPr="001A15AF">
        <w:rPr>
          <w:rFonts w:ascii="Calibri" w:eastAsia="Calibri" w:hAnsi="Calibri" w:cs="Times New Roman"/>
          <w:b/>
        </w:rPr>
        <w:t>start counting from 1</w:t>
      </w:r>
      <w:r w:rsidRPr="001A15AF">
        <w:rPr>
          <w:rFonts w:ascii="Calibri" w:eastAsia="Calibri" w:hAnsi="Calibri" w:cs="Times New Roman"/>
        </w:rPr>
        <w:t>.</w:t>
      </w:r>
    </w:p>
    <w:p w:rsidR="00386950" w:rsidRPr="008A0F45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8A0F45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</w:t>
      </w: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s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</w:rPr>
        <w:t xml:space="preserve">Write a </w:t>
      </w:r>
      <w:r>
        <w:rPr>
          <w:rFonts w:ascii="Calibri" w:eastAsia="Calibri" w:hAnsi="Calibri" w:cs="Times New Roman"/>
        </w:rPr>
        <w:t xml:space="preserve">JS function </w:t>
      </w:r>
      <w:r w:rsidRPr="008A0F45">
        <w:rPr>
          <w:rFonts w:ascii="Calibri" w:eastAsia="Calibri" w:hAnsi="Calibri" w:cs="Times New Roman"/>
        </w:rPr>
        <w:t xml:space="preserve">that </w:t>
      </w:r>
      <w:r>
        <w:rPr>
          <w:rFonts w:ascii="Calibri" w:eastAsia="Calibri" w:hAnsi="Calibri" w:cs="Times New Roman"/>
        </w:rPr>
        <w:t>manipulates</w:t>
      </w:r>
      <w:r w:rsidRPr="008A0F45">
        <w:rPr>
          <w:rFonts w:ascii="Calibri" w:eastAsia="Calibri" w:hAnsi="Calibri" w:cs="Times New Roman"/>
        </w:rPr>
        <w:t xml:space="preserve"> an </w:t>
      </w:r>
      <w:r w:rsidRPr="00E63310">
        <w:rPr>
          <w:rFonts w:ascii="Calibri" w:eastAsia="Calibri" w:hAnsi="Calibri" w:cs="Times New Roman"/>
          <w:b/>
        </w:rPr>
        <w:t xml:space="preserve">array of </w:t>
      </w:r>
      <w:r>
        <w:rPr>
          <w:rFonts w:ascii="Calibri" w:eastAsia="Calibri" w:hAnsi="Calibri" w:cs="Times New Roman"/>
          <w:b/>
        </w:rPr>
        <w:t>numbers</w:t>
      </w:r>
      <w:r w:rsidRPr="008A0F45">
        <w:rPr>
          <w:rFonts w:ascii="Calibri" w:eastAsia="Calibri" w:hAnsi="Calibri" w:cs="Times New Roman"/>
        </w:rPr>
        <w:t xml:space="preserve">. 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Add {number}:</w:t>
      </w:r>
      <w:r w:rsidRPr="008A0F45">
        <w:rPr>
          <w:rFonts w:ascii="Calibri" w:eastAsia="Calibri" w:hAnsi="Calibri" w:cs="Times New Roman"/>
        </w:rPr>
        <w:t xml:space="preserve"> add a number to the end of the array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Remove {number}:</w:t>
      </w:r>
      <w:r w:rsidRPr="008A0F45">
        <w:rPr>
          <w:rFonts w:ascii="Calibri" w:eastAsia="Calibri" w:hAnsi="Calibri" w:cs="Times New Roman"/>
        </w:rPr>
        <w:t xml:space="preserve"> remove number from the array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proofErr w:type="spellStart"/>
      <w:r w:rsidRPr="008A0F45">
        <w:rPr>
          <w:rFonts w:ascii="Calibri" w:eastAsia="Calibri" w:hAnsi="Calibri" w:cs="Times New Roman"/>
          <w:b/>
        </w:rPr>
        <w:t>RemoveAt</w:t>
      </w:r>
      <w:proofErr w:type="spellEnd"/>
      <w:r w:rsidRPr="008A0F45">
        <w:rPr>
          <w:rFonts w:ascii="Calibri" w:eastAsia="Calibri" w:hAnsi="Calibri" w:cs="Times New Roman"/>
          <w:b/>
        </w:rPr>
        <w:t xml:space="preserve"> {index}:</w:t>
      </w:r>
      <w:r w:rsidRPr="008A0F45">
        <w:rPr>
          <w:rFonts w:ascii="Calibri" w:eastAsia="Calibri" w:hAnsi="Calibri" w:cs="Times New Roman"/>
        </w:rPr>
        <w:t xml:space="preserve"> removes number at a given index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  <w:b/>
        </w:rPr>
        <w:t>Insert {number} {index}:</w:t>
      </w:r>
      <w:r w:rsidRPr="008A0F45">
        <w:rPr>
          <w:rFonts w:ascii="Calibri" w:eastAsia="Calibri" w:hAnsi="Calibri" w:cs="Times New Roman"/>
        </w:rPr>
        <w:t xml:space="preserve"> inserts a number at a given index</w:t>
      </w:r>
    </w:p>
    <w:p w:rsidR="00386950" w:rsidRPr="008A0F45" w:rsidRDefault="00386950" w:rsidP="00386950">
      <w:pPr>
        <w:rPr>
          <w:rFonts w:ascii="Calibri" w:eastAsia="Calibri" w:hAnsi="Calibri" w:cs="Times New Roman"/>
          <w:b/>
        </w:rPr>
      </w:pPr>
      <w:r w:rsidRPr="008A0F45">
        <w:rPr>
          <w:rFonts w:ascii="Calibri" w:eastAsia="Calibri" w:hAnsi="Calibri" w:cs="Times New Roman"/>
          <w:b/>
        </w:rPr>
        <w:t>Note: All the indices will be valid!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P</w:t>
      </w:r>
      <w:r w:rsidRPr="008A0F45">
        <w:rPr>
          <w:rFonts w:ascii="Calibri" w:eastAsia="Calibri" w:hAnsi="Calibri" w:cs="Times New Roman"/>
        </w:rPr>
        <w:t xml:space="preserve">rint the </w:t>
      </w:r>
      <w:r w:rsidRPr="008A0F45">
        <w:rPr>
          <w:rFonts w:ascii="Calibri" w:eastAsia="Calibri" w:hAnsi="Calibri" w:cs="Times New Roman"/>
          <w:b/>
        </w:rPr>
        <w:t>final state</w:t>
      </w:r>
      <w:r w:rsidRPr="008A0F45">
        <w:rPr>
          <w:rFonts w:ascii="Calibri" w:eastAsia="Calibri" w:hAnsi="Calibri" w:cs="Times New Roman"/>
        </w:rPr>
        <w:t xml:space="preserve"> of the array (</w:t>
      </w:r>
      <w:r w:rsidRPr="008A0F45">
        <w:rPr>
          <w:rFonts w:ascii="Calibri" w:eastAsia="Calibri" w:hAnsi="Calibri" w:cs="Times New Roman"/>
          <w:b/>
        </w:rPr>
        <w:t>separated by spaces</w:t>
      </w:r>
      <w:r w:rsidRPr="008A0F45">
        <w:rPr>
          <w:rFonts w:ascii="Calibri" w:eastAsia="Calibri" w:hAnsi="Calibri" w:cs="Times New Roman"/>
        </w:rPr>
        <w:t>)</w:t>
      </w:r>
    </w:p>
    <w:p w:rsidR="00386950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</w:t>
      </w:r>
      <w:r>
        <w:t xml:space="preserve">omes as </w:t>
      </w:r>
      <w:r w:rsidRPr="00E63310">
        <w:rPr>
          <w:b/>
        </w:rPr>
        <w:t>array of strings</w:t>
      </w:r>
      <w:r w:rsidRPr="008F4181">
        <w:t>.</w:t>
      </w:r>
      <w:r>
        <w:t xml:space="preserve"> First input will be a string containing the </w:t>
      </w:r>
      <w:r w:rsidRPr="00E63310">
        <w:rPr>
          <w:b/>
        </w:rPr>
        <w:t>array to manipulate</w:t>
      </w:r>
      <w:r>
        <w:t xml:space="preserve">. Every other </w:t>
      </w:r>
      <w:r w:rsidRPr="00E63310">
        <w:rPr>
          <w:b/>
        </w:rPr>
        <w:t>command</w:t>
      </w:r>
      <w:r>
        <w:t xml:space="preserve"> you receive will be a string.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</w:t>
      </w:r>
      <w:r>
        <w:t xml:space="preserve">the manipulated array </w:t>
      </w:r>
      <w:r w:rsidRPr="008F4181">
        <w:t xml:space="preserve">printed on the console on a single line, </w:t>
      </w:r>
      <w:r w:rsidRPr="00E63310">
        <w:rPr>
          <w:b/>
        </w:rPr>
        <w:t>separated by space</w:t>
      </w:r>
      <w:r w:rsidRPr="008F4181">
        <w:t>.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</w:p>
    <w:p w:rsidR="00386950" w:rsidRPr="008A0F45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8A0F45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386950" w:rsidRPr="008A0F45" w:rsidTr="006E4745">
        <w:trPr>
          <w:trHeight w:val="203"/>
        </w:trPr>
        <w:tc>
          <w:tcPr>
            <w:tcW w:w="2504" w:type="dxa"/>
            <w:shd w:val="clear" w:color="auto" w:fill="BFBFBF" w:themeFill="background1" w:themeFillShade="BF"/>
          </w:tcPr>
          <w:p w:rsidR="00386950" w:rsidRPr="008A0F45" w:rsidRDefault="00386950" w:rsidP="006E4745">
            <w:pPr>
              <w:jc w:val="center"/>
              <w:rPr>
                <w:b/>
              </w:rPr>
            </w:pPr>
            <w:r w:rsidRPr="008A0F45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386950" w:rsidRPr="008A0F45" w:rsidRDefault="00386950" w:rsidP="006E4745">
            <w:pPr>
              <w:jc w:val="center"/>
              <w:rPr>
                <w:b/>
              </w:rPr>
            </w:pPr>
            <w:r w:rsidRPr="008A0F45">
              <w:rPr>
                <w:b/>
              </w:rPr>
              <w:t>Output</w:t>
            </w:r>
          </w:p>
        </w:tc>
      </w:tr>
      <w:tr w:rsidR="00386950" w:rsidRPr="00E63310" w:rsidTr="006E4745">
        <w:trPr>
          <w:trHeight w:val="1495"/>
        </w:trPr>
        <w:tc>
          <w:tcPr>
            <w:tcW w:w="2504" w:type="dxa"/>
          </w:tcPr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["4 19 2 53 6 43",</w:t>
            </w:r>
          </w:p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"Add 3",</w:t>
            </w:r>
          </w:p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"Remove 2",</w:t>
            </w:r>
          </w:p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"RemoveAt 1",</w:t>
            </w:r>
          </w:p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"Insert 8 3"]</w:t>
            </w:r>
          </w:p>
        </w:tc>
        <w:tc>
          <w:tcPr>
            <w:tcW w:w="1999" w:type="dxa"/>
          </w:tcPr>
          <w:p w:rsidR="00386950" w:rsidRPr="004254A3" w:rsidRDefault="00386950" w:rsidP="006E4745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4 53 6 8 43 3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Pr="003640A5" w:rsidRDefault="00386950" w:rsidP="00386950">
      <w:pPr>
        <w:ind w:left="360"/>
        <w:contextualSpacing/>
      </w:pPr>
      <w:r w:rsidRPr="003640A5">
        <w:t>First we receive the whole input:</w:t>
      </w:r>
    </w:p>
    <w:p w:rsidR="00386950" w:rsidRDefault="00386950" w:rsidP="00386950">
      <w:pPr>
        <w:ind w:left="720"/>
        <w:contextualSpacing/>
      </w:pP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noProof/>
          <w:bdr w:val="single" w:sz="4" w:space="0" w:color="auto"/>
        </w:rPr>
        <w:drawing>
          <wp:inline distT="0" distB="0" distL="0" distR="0" wp14:anchorId="2F5E3B6E" wp14:editId="4D1AABA0">
            <wp:extent cx="2820298" cy="330156"/>
            <wp:effectExtent l="0" t="0" r="0" b="0"/>
            <wp:docPr id="2" name="Picture 2" descr="C:\Users\v\AppData\Local\Microsoft\Windows\INetCache\Content.Word\Xe5p1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Xe5p1t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757" cy="3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After that we take the </w:t>
      </w:r>
      <w:r w:rsidRPr="003640A5">
        <w:rPr>
          <w:rFonts w:ascii="Calibri" w:eastAsia="Calibri" w:hAnsi="Calibri" w:cs="Times New Roman"/>
          <w:b/>
        </w:rPr>
        <w:t>first</w:t>
      </w:r>
      <w:r>
        <w:rPr>
          <w:rFonts w:ascii="Calibri" w:eastAsia="Calibri" w:hAnsi="Calibri" w:cs="Times New Roman"/>
        </w:rPr>
        <w:t xml:space="preserve"> element from the commands and </w:t>
      </w:r>
      <w:r w:rsidRPr="003640A5">
        <w:rPr>
          <w:rFonts w:ascii="Calibri" w:eastAsia="Calibri" w:hAnsi="Calibri" w:cs="Times New Roman"/>
          <w:b/>
        </w:rPr>
        <w:t>convert</w:t>
      </w:r>
      <w:r>
        <w:rPr>
          <w:rFonts w:ascii="Calibri" w:eastAsia="Calibri" w:hAnsi="Calibri" w:cs="Times New Roman"/>
        </w:rPr>
        <w:t xml:space="preserve"> it to an </w:t>
      </w:r>
      <w:r w:rsidRPr="003640A5">
        <w:rPr>
          <w:rFonts w:ascii="Calibri" w:eastAsia="Calibri" w:hAnsi="Calibri" w:cs="Times New Roman"/>
          <w:b/>
        </w:rPr>
        <w:t>array of numbers</w:t>
      </w:r>
      <w:r>
        <w:rPr>
          <w:rFonts w:ascii="Calibri" w:eastAsia="Calibri" w:hAnsi="Calibri" w:cs="Times New Roman"/>
        </w:rPr>
        <w:t>: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3E40F77A" wp14:editId="5D62C914">
            <wp:extent cx="2298582" cy="977986"/>
            <wp:effectExtent l="19050" t="19050" r="26035" b="12700"/>
            <wp:docPr id="7" name="Picture 1" descr="zvNww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69" cy="98700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6950" w:rsidRDefault="00386950" w:rsidP="00386950">
      <w:r>
        <w:t xml:space="preserve">Then we loop through the commands array and obtain </w:t>
      </w:r>
      <w:r w:rsidRPr="002107D4">
        <w:rPr>
          <w:b/>
        </w:rPr>
        <w:t>each element</w:t>
      </w:r>
      <w:r>
        <w:t xml:space="preserve"> from the command and cast both numbers. This event is called </w:t>
      </w:r>
      <w:hyperlink r:id="rId15" w:history="1">
        <w:proofErr w:type="spellStart"/>
        <w:r w:rsidRPr="002107D4">
          <w:rPr>
            <w:rStyle w:val="Hyperlink"/>
          </w:rPr>
          <w:t>destructuring</w:t>
        </w:r>
        <w:proofErr w:type="spellEnd"/>
      </w:hyperlink>
      <w:r>
        <w:t>: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26CA9F10" wp14:editId="4644E548">
            <wp:extent cx="3937612" cy="1346692"/>
            <wp:effectExtent l="19050" t="19050" r="25400" b="25400"/>
            <wp:docPr id="6" name="Picture 2" descr="2ySHW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03" cy="13498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6950" w:rsidRPr="003640A5" w:rsidRDefault="00386950" w:rsidP="00386950">
      <w:pPr>
        <w:rPr>
          <w:rFonts w:ascii="Calibri" w:eastAsia="Calibri" w:hAnsi="Calibri" w:cs="Times New Roman"/>
        </w:rPr>
      </w:pPr>
      <w:r>
        <w:t xml:space="preserve">We check if the command is equal to one of the given: </w:t>
      </w:r>
      <w:r w:rsidRPr="002107D4">
        <w:t>"Add", "Remove"</w:t>
      </w:r>
      <w:r>
        <w:t>, etc.</w:t>
      </w:r>
    </w:p>
    <w:p w:rsidR="00386950" w:rsidRDefault="00386950" w:rsidP="00386950">
      <w:pPr>
        <w:contextualSpacing/>
        <w:rPr>
          <w:noProof/>
          <w:bdr w:val="single" w:sz="4" w:space="0" w:color="auto"/>
          <w:lang w:val="bg-BG" w:eastAsia="bg-BG"/>
        </w:rPr>
      </w:pPr>
      <w:r>
        <w:rPr>
          <w:noProof/>
          <w:bdr w:val="single" w:sz="4" w:space="0" w:color="auto"/>
        </w:rPr>
        <w:lastRenderedPageBreak/>
        <w:drawing>
          <wp:inline distT="0" distB="0" distL="0" distR="0" wp14:anchorId="54D3EDCF" wp14:editId="61570FA4">
            <wp:extent cx="2186816" cy="2068042"/>
            <wp:effectExtent l="0" t="0" r="4445" b="8890"/>
            <wp:docPr id="3" name="Picture 3" descr="mdcpb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cpbB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29" cy="20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contextualSpacing/>
        <w:rPr>
          <w:lang w:val="bg-BG"/>
        </w:rPr>
      </w:pPr>
    </w:p>
    <w:p w:rsidR="00386950" w:rsidRPr="00DC0A00" w:rsidRDefault="00386950" w:rsidP="00386950">
      <w:pPr>
        <w:contextualSpacing/>
        <w:rPr>
          <w:i/>
        </w:rPr>
      </w:pPr>
      <w:r>
        <w:t xml:space="preserve">To add element at the end, use </w:t>
      </w:r>
      <w:proofErr w:type="gramStart"/>
      <w:r w:rsidRPr="00DC0A00">
        <w:rPr>
          <w:b/>
        </w:rPr>
        <w:t>push(</w:t>
      </w:r>
      <w:proofErr w:type="gramEnd"/>
      <w:r w:rsidRPr="00DC0A00">
        <w:rPr>
          <w:b/>
        </w:rPr>
        <w:t>).</w:t>
      </w:r>
    </w:p>
    <w:p w:rsidR="00386950" w:rsidRDefault="00386950" w:rsidP="00386950">
      <w:pPr>
        <w:rPr>
          <w:rFonts w:ascii="Calibri" w:eastAsia="Calibri" w:hAnsi="Calibri" w:cs="Times New Roman"/>
          <w:lang w:val="bg-BG"/>
        </w:rPr>
      </w:pPr>
      <w:r>
        <w:rPr>
          <w:noProof/>
          <w:bdr w:val="single" w:sz="4" w:space="0" w:color="auto"/>
        </w:rPr>
        <w:drawing>
          <wp:inline distT="0" distB="0" distL="0" distR="0" wp14:anchorId="3449D619" wp14:editId="0FA741CB">
            <wp:extent cx="2202180" cy="899160"/>
            <wp:effectExtent l="0" t="0" r="7620" b="0"/>
            <wp:docPr id="4" name="Picture 4" descr="ccLSE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50" w:rsidRPr="00DC0A00" w:rsidRDefault="00386950" w:rsidP="00386950">
      <w:pPr>
        <w:rPr>
          <w:rFonts w:ascii="Calibri" w:eastAsia="Calibri" w:hAnsi="Calibri" w:cs="Times New Roman"/>
          <w:lang w:val="bg-BG"/>
        </w:rPr>
      </w:pPr>
      <w:r>
        <w:t xml:space="preserve">To remove </w:t>
      </w:r>
      <w:r w:rsidRPr="00DC0A00">
        <w:rPr>
          <w:b/>
        </w:rPr>
        <w:t>all occurrences</w:t>
      </w:r>
      <w:r>
        <w:t xml:space="preserve"> of a particular element from the array, you can use </w:t>
      </w:r>
      <w:proofErr w:type="gramStart"/>
      <w:r w:rsidRPr="00DC0A00">
        <w:rPr>
          <w:b/>
        </w:rPr>
        <w:t>filter(</w:t>
      </w:r>
      <w:proofErr w:type="gramEnd"/>
      <w:r w:rsidRPr="00DC0A00">
        <w:rPr>
          <w:b/>
        </w:rPr>
        <w:t>).</w:t>
      </w:r>
      <w:r>
        <w:t xml:space="preserve"> </w:t>
      </w:r>
    </w:p>
    <w:p w:rsidR="00386950" w:rsidRDefault="00386950" w:rsidP="00386950">
      <w:pPr>
        <w:rPr>
          <w:rFonts w:ascii="Calibri" w:eastAsia="Calibri" w:hAnsi="Calibri" w:cs="Times New Roman"/>
          <w:lang w:val="bg-BG"/>
        </w:rPr>
      </w:pPr>
      <w:r>
        <w:rPr>
          <w:noProof/>
          <w:bdr w:val="single" w:sz="4" w:space="0" w:color="auto"/>
        </w:rPr>
        <w:drawing>
          <wp:inline distT="0" distB="0" distL="0" distR="0" wp14:anchorId="72CDF507" wp14:editId="623DFB50">
            <wp:extent cx="3611880" cy="723900"/>
            <wp:effectExtent l="0" t="0" r="7620" b="0"/>
            <wp:docPr id="5" name="Picture 5" descr="88R4t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50" w:rsidRPr="00DC0A00" w:rsidRDefault="00386950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To </w:t>
      </w:r>
      <w:r>
        <w:t xml:space="preserve">remove at an index or insert at an index, you can use </w:t>
      </w:r>
      <w:proofErr w:type="gramStart"/>
      <w:r w:rsidRPr="00DC0A00">
        <w:rPr>
          <w:b/>
        </w:rPr>
        <w:t>splice()</w:t>
      </w:r>
      <w:proofErr w:type="gramEnd"/>
      <w:r>
        <w:rPr>
          <w:lang w:val="bg-BG"/>
        </w:rPr>
        <w:t xml:space="preserve"> </w:t>
      </w:r>
    </w:p>
    <w:p w:rsidR="00386950" w:rsidRPr="002F1C60" w:rsidRDefault="00386950" w:rsidP="00386950">
      <w:pPr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477F1057" wp14:editId="70A2BC0F">
            <wp:extent cx="3238500" cy="1714500"/>
            <wp:effectExtent l="19050" t="19050" r="19050" b="19050"/>
            <wp:docPr id="17" name="Picture 17" descr="WBgyR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6950" w:rsidRPr="00677517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Note</w:t>
      </w:r>
      <w:r w:rsidRPr="00677517">
        <w:rPr>
          <w:rFonts w:ascii="Calibri" w:eastAsia="Calibri" w:hAnsi="Calibri" w:cs="Times New Roman"/>
          <w:b/>
        </w:rPr>
        <w:t xml:space="preserve">: </w:t>
      </w:r>
      <w:r w:rsidRPr="00677517">
        <w:rPr>
          <w:rFonts w:ascii="Calibri" w:eastAsia="Calibri" w:hAnsi="Calibri" w:cs="Times New Roman"/>
        </w:rPr>
        <w:t xml:space="preserve">When you remove elements with </w:t>
      </w:r>
      <w:proofErr w:type="gramStart"/>
      <w:r w:rsidRPr="00677517">
        <w:rPr>
          <w:rFonts w:ascii="Calibri" w:eastAsia="Calibri" w:hAnsi="Calibri" w:cs="Times New Roman"/>
          <w:b/>
        </w:rPr>
        <w:t>splice(</w:t>
      </w:r>
      <w:proofErr w:type="gramEnd"/>
      <w:r w:rsidRPr="00677517">
        <w:rPr>
          <w:rFonts w:ascii="Calibri" w:eastAsia="Calibri" w:hAnsi="Calibri" w:cs="Times New Roman"/>
          <w:b/>
        </w:rPr>
        <w:t>)</w:t>
      </w:r>
      <w:r w:rsidRPr="00677517">
        <w:rPr>
          <w:rFonts w:ascii="Calibri" w:eastAsia="Calibri" w:hAnsi="Calibri" w:cs="Times New Roman"/>
        </w:rPr>
        <w:t>, you enter two parameters: (</w:t>
      </w:r>
      <w:r w:rsidRPr="00677517">
        <w:rPr>
          <w:rFonts w:ascii="Calibri" w:eastAsia="Calibri" w:hAnsi="Calibri" w:cs="Times New Roman"/>
          <w:b/>
        </w:rPr>
        <w:t>first</w:t>
      </w:r>
      <w:r w:rsidRPr="00677517">
        <w:rPr>
          <w:rFonts w:ascii="Calibri" w:eastAsia="Calibri" w:hAnsi="Calibri" w:cs="Times New Roman"/>
        </w:rPr>
        <w:t xml:space="preserve">: Start index,             </w:t>
      </w:r>
      <w:r w:rsidRPr="00677517">
        <w:rPr>
          <w:rFonts w:ascii="Calibri" w:eastAsia="Calibri" w:hAnsi="Calibri" w:cs="Times New Roman"/>
          <w:b/>
        </w:rPr>
        <w:t>second:</w:t>
      </w:r>
      <w:r w:rsidRPr="00677517">
        <w:rPr>
          <w:rFonts w:ascii="Calibri" w:eastAsia="Calibri" w:hAnsi="Calibri" w:cs="Times New Roman"/>
        </w:rPr>
        <w:t xml:space="preserve"> count of elements you want to remove)</w:t>
      </w:r>
    </w:p>
    <w:p w:rsidR="00075EC5" w:rsidRPr="00386950" w:rsidRDefault="00386950" w:rsidP="00386950">
      <w:r w:rsidRPr="00677517">
        <w:rPr>
          <w:rFonts w:ascii="Calibri" w:eastAsia="Calibri" w:hAnsi="Calibri" w:cs="Times New Roman"/>
        </w:rPr>
        <w:t xml:space="preserve">When you want to insert elements with </w:t>
      </w:r>
      <w:proofErr w:type="gramStart"/>
      <w:r w:rsidRPr="00677517">
        <w:rPr>
          <w:rFonts w:ascii="Calibri" w:eastAsia="Calibri" w:hAnsi="Calibri" w:cs="Times New Roman"/>
          <w:b/>
        </w:rPr>
        <w:t>splice(</w:t>
      </w:r>
      <w:proofErr w:type="gramEnd"/>
      <w:r w:rsidRPr="00677517">
        <w:rPr>
          <w:rFonts w:ascii="Calibri" w:eastAsia="Calibri" w:hAnsi="Calibri" w:cs="Times New Roman"/>
          <w:b/>
        </w:rPr>
        <w:t>)</w:t>
      </w:r>
      <w:r w:rsidRPr="00677517">
        <w:rPr>
          <w:rFonts w:ascii="Calibri" w:eastAsia="Calibri" w:hAnsi="Calibri" w:cs="Times New Roman"/>
        </w:rPr>
        <w:t>,you enter three parameters: (</w:t>
      </w:r>
      <w:r w:rsidRPr="00677517">
        <w:rPr>
          <w:rFonts w:ascii="Calibri" w:eastAsia="Calibri" w:hAnsi="Calibri" w:cs="Times New Roman"/>
          <w:b/>
        </w:rPr>
        <w:t>first</w:t>
      </w:r>
      <w:r w:rsidRPr="00677517">
        <w:rPr>
          <w:rFonts w:ascii="Calibri" w:eastAsia="Calibri" w:hAnsi="Calibri" w:cs="Times New Roman"/>
        </w:rPr>
        <w:t xml:space="preserve">: Start Index,        </w:t>
      </w:r>
      <w:r w:rsidRPr="00677517">
        <w:rPr>
          <w:rFonts w:ascii="Calibri" w:eastAsia="Calibri" w:hAnsi="Calibri" w:cs="Times New Roman"/>
          <w:b/>
        </w:rPr>
        <w:t>second</w:t>
      </w:r>
      <w:r w:rsidRPr="00677517">
        <w:rPr>
          <w:rFonts w:ascii="Calibri" w:eastAsia="Calibri" w:hAnsi="Calibri" w:cs="Times New Roman"/>
        </w:rPr>
        <w:t xml:space="preserve">: count of elements to remove – if none-enter 0,  </w:t>
      </w:r>
      <w:r w:rsidRPr="00677517">
        <w:rPr>
          <w:rFonts w:ascii="Calibri" w:eastAsia="Calibri" w:hAnsi="Calibri" w:cs="Times New Roman"/>
          <w:b/>
        </w:rPr>
        <w:t>third</w:t>
      </w:r>
      <w:r w:rsidRPr="00677517">
        <w:rPr>
          <w:rFonts w:ascii="Calibri" w:eastAsia="Calibri" w:hAnsi="Calibri" w:cs="Times New Roman"/>
        </w:rPr>
        <w:t>: elements to</w:t>
      </w:r>
    </w:p>
    <w:sectPr w:rsidR="00075EC5" w:rsidRPr="00386950">
      <w:footerReference w:type="default" r:id="rId2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89" w:rsidRDefault="00D85389" w:rsidP="003345E1">
      <w:pPr>
        <w:spacing w:before="0" w:after="0" w:line="240" w:lineRule="auto"/>
      </w:pPr>
      <w:r>
        <w:separator/>
      </w:r>
    </w:p>
  </w:endnote>
  <w:endnote w:type="continuationSeparator" w:id="0">
    <w:p w:rsidR="00D85389" w:rsidRDefault="00D85389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22590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E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1E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1E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1ED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AE352D" wp14:editId="1D3AA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728B43" wp14:editId="3B558B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E3874F" wp14:editId="42CABC5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90D61" wp14:editId="4E733B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C2787" wp14:editId="2875316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5CBBC" wp14:editId="1A95BA6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D93E0" wp14:editId="72BF05F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5A071" wp14:editId="60F8C75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37E70" wp14:editId="78166CD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5B8D38" wp14:editId="464547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AE352D" wp14:editId="1D3AA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728B43" wp14:editId="3B558B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E3874F" wp14:editId="42CABC5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90D61" wp14:editId="4E733B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C2787" wp14:editId="2875316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5CBBC" wp14:editId="1A95BA6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D93E0" wp14:editId="72BF05F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55A071" wp14:editId="60F8C75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37E70" wp14:editId="78166CD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5B8D38" wp14:editId="464547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89" w:rsidRDefault="00D85389" w:rsidP="003345E1">
      <w:pPr>
        <w:spacing w:before="0" w:after="0" w:line="240" w:lineRule="auto"/>
      </w:pPr>
      <w:r>
        <w:separator/>
      </w:r>
    </w:p>
  </w:footnote>
  <w:footnote w:type="continuationSeparator" w:id="0">
    <w:p w:rsidR="00D85389" w:rsidRDefault="00D85389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19"/>
  </w:num>
  <w:num w:numId="12">
    <w:abstractNumId w:val="12"/>
  </w:num>
  <w:num w:numId="13">
    <w:abstractNumId w:val="9"/>
  </w:num>
  <w:num w:numId="14">
    <w:abstractNumId w:val="13"/>
  </w:num>
  <w:num w:numId="15">
    <w:abstractNumId w:val="20"/>
  </w:num>
  <w:num w:numId="16">
    <w:abstractNumId w:val="17"/>
  </w:num>
  <w:num w:numId="17">
    <w:abstractNumId w:val="4"/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502CF"/>
    <w:rsid w:val="00065F48"/>
    <w:rsid w:val="00075EC5"/>
    <w:rsid w:val="00100C99"/>
    <w:rsid w:val="00111ED3"/>
    <w:rsid w:val="00177CE0"/>
    <w:rsid w:val="00183973"/>
    <w:rsid w:val="0022127C"/>
    <w:rsid w:val="002A2373"/>
    <w:rsid w:val="003345E1"/>
    <w:rsid w:val="003473F3"/>
    <w:rsid w:val="00386950"/>
    <w:rsid w:val="003C120D"/>
    <w:rsid w:val="003C70C1"/>
    <w:rsid w:val="00410834"/>
    <w:rsid w:val="00473C0C"/>
    <w:rsid w:val="004D3219"/>
    <w:rsid w:val="005A0AA4"/>
    <w:rsid w:val="00640334"/>
    <w:rsid w:val="0067234F"/>
    <w:rsid w:val="006945EA"/>
    <w:rsid w:val="00762AA7"/>
    <w:rsid w:val="00895152"/>
    <w:rsid w:val="009801CC"/>
    <w:rsid w:val="009B40FE"/>
    <w:rsid w:val="00A50367"/>
    <w:rsid w:val="00AE03FB"/>
    <w:rsid w:val="00B126A2"/>
    <w:rsid w:val="00B144D2"/>
    <w:rsid w:val="00B437D8"/>
    <w:rsid w:val="00B565E7"/>
    <w:rsid w:val="00B75FDA"/>
    <w:rsid w:val="00B8345F"/>
    <w:rsid w:val="00BB58E0"/>
    <w:rsid w:val="00C42CE8"/>
    <w:rsid w:val="00D805A8"/>
    <w:rsid w:val="00D85389"/>
    <w:rsid w:val="00DF4130"/>
    <w:rsid w:val="00E17903"/>
    <w:rsid w:val="00E771E3"/>
    <w:rsid w:val="00EA534B"/>
    <w:rsid w:val="00EC2A19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/Arrays-Advanced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0.png"/><Relationship Id="rId41" Type="http://schemas.openxmlformats.org/officeDocument/2006/relationships/image" Target="media/image2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16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ko7ebo7e</cp:lastModifiedBy>
  <cp:revision>4</cp:revision>
  <dcterms:created xsi:type="dcterms:W3CDTF">2019-02-19T09:51:00Z</dcterms:created>
  <dcterms:modified xsi:type="dcterms:W3CDTF">2019-02-19T10:12:00Z</dcterms:modified>
  <cp:category>computer programming, programming</cp:category>
</cp:coreProperties>
</file>