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6A54DC0E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9" w:history="1">
        <w:r w:rsidR="00A677BA">
          <w:rPr>
            <w:rStyle w:val="Hyperlink"/>
            <w:sz w:val="24"/>
            <w:szCs w:val="24"/>
            <w:lang w:val="en-US"/>
          </w:rPr>
          <w:t>"Technology Fundamentals"</w:t>
        </w:r>
        <w:r w:rsidRPr="003549BB">
          <w:rPr>
            <w:rStyle w:val="Hyperlink"/>
            <w:sz w:val="24"/>
            <w:szCs w:val="24"/>
            <w:lang w:val="en-US"/>
          </w:rPr>
          <w:t xml:space="preserve"> course @ </w:t>
        </w:r>
        <w:proofErr w:type="spellStart"/>
        <w:r w:rsidRPr="003549BB">
          <w:rPr>
            <w:rStyle w:val="Hyperlink"/>
            <w:sz w:val="24"/>
            <w:szCs w:val="24"/>
            <w:lang w:val="en-US"/>
          </w:rPr>
          <w:t>SoftUni</w:t>
        </w:r>
        <w:proofErr w:type="spellEnd"/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</w:t>
      </w:r>
      <w:proofErr w:type="spellStart"/>
      <w:r w:rsidRPr="003549BB">
        <w:rPr>
          <w:sz w:val="24"/>
          <w:szCs w:val="24"/>
          <w:lang w:val="en-US"/>
        </w:rPr>
        <w:t>SoftUni</w:t>
      </w:r>
      <w:proofErr w:type="spellEnd"/>
      <w:r w:rsidRPr="003549BB">
        <w:rPr>
          <w:sz w:val="24"/>
          <w:szCs w:val="24"/>
          <w:lang w:val="en-US"/>
        </w:rPr>
        <w:t xml:space="preserve"> judge system at: </w:t>
      </w:r>
      <w:hyperlink r:id="rId10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2C86BFAF" w14:textId="1AA87783" w:rsidR="0065476D" w:rsidRPr="003549BB" w:rsidRDefault="00E561E6" w:rsidP="0065476D">
      <w:pPr>
        <w:pStyle w:val="Heading1"/>
        <w:rPr>
          <w:lang w:val="en-US"/>
        </w:rPr>
      </w:pPr>
      <w:r w:rsidRPr="003549BB">
        <w:rPr>
          <w:lang w:val="en-US"/>
        </w:rPr>
        <w:t>Classes</w:t>
      </w:r>
    </w:p>
    <w:p w14:paraId="4E84B1E7" w14:textId="6775F204" w:rsidR="0065476D" w:rsidRPr="003549BB" w:rsidRDefault="0065476D" w:rsidP="0065476D">
      <w:pPr>
        <w:pStyle w:val="Heading2"/>
      </w:pPr>
      <w:r w:rsidRPr="003549BB">
        <w:t>Class Vehicle</w:t>
      </w:r>
    </w:p>
    <w:p w14:paraId="32D26E9A" w14:textId="438C78FA" w:rsidR="0065476D" w:rsidRPr="003549BB" w:rsidRDefault="0065476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F09F2C5" w14:textId="016F70CC" w:rsidR="0065476D" w:rsidRPr="003549BB" w:rsidRDefault="0065476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type</w:t>
      </w:r>
      <w:proofErr w:type="gramEnd"/>
      <w:r w:rsidRPr="003549BB">
        <w:rPr>
          <w:rFonts w:asciiTheme="minorHAnsi" w:hAnsiTheme="minorHAnsi"/>
          <w:lang w:val="en-US"/>
        </w:rPr>
        <w:t xml:space="preserve"> – a string</w:t>
      </w:r>
    </w:p>
    <w:p w14:paraId="2B46E840" w14:textId="0EEAF90D" w:rsidR="0065476D" w:rsidRPr="002D46F7" w:rsidRDefault="0065476D" w:rsidP="0065476D">
      <w:pPr>
        <w:rPr>
          <w:rFonts w:asciiTheme="minorHAnsi" w:hAnsiTheme="minorHAnsi"/>
        </w:rPr>
      </w:pPr>
      <w:proofErr w:type="gramStart"/>
      <w:r w:rsidRPr="003549BB">
        <w:rPr>
          <w:rFonts w:asciiTheme="minorHAnsi" w:hAnsiTheme="minorHAnsi"/>
          <w:b/>
          <w:lang w:val="en-US"/>
        </w:rPr>
        <w:t>model</w:t>
      </w:r>
      <w:proofErr w:type="gramEnd"/>
      <w:r w:rsidRPr="003549BB">
        <w:rPr>
          <w:rFonts w:asciiTheme="minorHAnsi" w:hAnsiTheme="minorHAnsi"/>
          <w:lang w:val="en-US"/>
        </w:rPr>
        <w:t xml:space="preserve"> – a string</w:t>
      </w:r>
    </w:p>
    <w:p w14:paraId="67611713" w14:textId="37874AD6" w:rsidR="0065476D" w:rsidRPr="003549BB" w:rsidRDefault="00F573D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parts</w:t>
      </w:r>
      <w:proofErr w:type="gramEnd"/>
      <w:r w:rsidRPr="003549BB">
        <w:rPr>
          <w:rFonts w:asciiTheme="minorHAnsi" w:hAnsiTheme="minorHAnsi"/>
          <w:lang w:val="en-US"/>
        </w:rPr>
        <w:t xml:space="preserve"> – an object that contains:</w:t>
      </w:r>
    </w:p>
    <w:p w14:paraId="5C4ED778" w14:textId="189F2AA4" w:rsidR="00F573DD" w:rsidRPr="00A677BA" w:rsidRDefault="00A677BA" w:rsidP="00A677B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-</w:t>
      </w:r>
      <w:proofErr w:type="gramStart"/>
      <w:r w:rsidR="00F573DD" w:rsidRPr="00A07379">
        <w:rPr>
          <w:rFonts w:asciiTheme="minorHAnsi" w:hAnsiTheme="minorHAnsi"/>
          <w:b/>
          <w:lang w:val="en-US"/>
        </w:rPr>
        <w:t>engine</w:t>
      </w:r>
      <w:proofErr w:type="gramEnd"/>
      <w:r w:rsidR="00F573DD" w:rsidRPr="00A07379">
        <w:rPr>
          <w:rFonts w:asciiTheme="minorHAnsi" w:hAnsiTheme="minorHAnsi"/>
          <w:b/>
          <w:lang w:val="en-US"/>
        </w:rPr>
        <w:t xml:space="preserve"> </w:t>
      </w:r>
      <w:r w:rsidR="00F573DD" w:rsidRPr="00A677BA">
        <w:rPr>
          <w:rFonts w:asciiTheme="minorHAnsi" w:hAnsiTheme="minorHAnsi"/>
          <w:lang w:val="en-US"/>
        </w:rPr>
        <w:t>– number (quality of the engine)</w:t>
      </w:r>
    </w:p>
    <w:p w14:paraId="4F740B2E" w14:textId="2D339797" w:rsidR="00F573DD" w:rsidRPr="003549BB" w:rsidRDefault="00F573D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ab/>
      </w:r>
      <w:r w:rsidR="00A677BA">
        <w:rPr>
          <w:rFonts w:asciiTheme="minorHAnsi" w:hAnsiTheme="minorHAnsi"/>
          <w:lang w:val="en-US"/>
        </w:rPr>
        <w:t>-</w:t>
      </w:r>
      <w:proofErr w:type="gramStart"/>
      <w:r w:rsidRPr="00A07379">
        <w:rPr>
          <w:rFonts w:asciiTheme="minorHAnsi" w:hAnsiTheme="minorHAnsi"/>
          <w:b/>
          <w:lang w:val="en-US"/>
        </w:rPr>
        <w:t>power</w:t>
      </w:r>
      <w:proofErr w:type="gramEnd"/>
      <w:r w:rsidRPr="003549BB">
        <w:rPr>
          <w:rFonts w:asciiTheme="minorHAnsi" w:hAnsiTheme="minorHAnsi"/>
          <w:lang w:val="en-US"/>
        </w:rPr>
        <w:t xml:space="preserve"> – number</w:t>
      </w:r>
    </w:p>
    <w:p w14:paraId="353C0E23" w14:textId="2F4B56AB" w:rsidR="00F573DD" w:rsidRPr="003549BB" w:rsidRDefault="00F573DD" w:rsidP="0065476D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ab/>
      </w:r>
      <w:r w:rsidR="00A677BA">
        <w:rPr>
          <w:rFonts w:asciiTheme="minorHAnsi" w:hAnsiTheme="minorHAnsi"/>
          <w:lang w:val="en-US"/>
        </w:rPr>
        <w:t>-</w:t>
      </w:r>
      <w:proofErr w:type="gramStart"/>
      <w:r w:rsidRPr="00A07379">
        <w:rPr>
          <w:rFonts w:asciiTheme="minorHAnsi" w:hAnsiTheme="minorHAnsi"/>
          <w:b/>
          <w:lang w:val="en-US"/>
        </w:rPr>
        <w:t>quality</w:t>
      </w:r>
      <w:proofErr w:type="gramEnd"/>
      <w:r w:rsidRPr="003549BB">
        <w:rPr>
          <w:rFonts w:asciiTheme="minorHAnsi" w:hAnsiTheme="minorHAnsi"/>
          <w:lang w:val="en-US"/>
        </w:rPr>
        <w:t xml:space="preserve"> – engine * power</w:t>
      </w:r>
    </w:p>
    <w:p w14:paraId="4DABAD03" w14:textId="30F55D36" w:rsidR="00F573DD" w:rsidRPr="003549BB" w:rsidRDefault="00F573DD" w:rsidP="0065476D">
      <w:pPr>
        <w:rPr>
          <w:rFonts w:asciiTheme="minorHAnsi" w:hAnsiTheme="minorHAnsi"/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fuel</w:t>
      </w:r>
      <w:proofErr w:type="gramEnd"/>
      <w:r w:rsidRPr="003549BB">
        <w:rPr>
          <w:rFonts w:asciiTheme="minorHAnsi" w:hAnsiTheme="minorHAnsi"/>
          <w:lang w:val="en-US"/>
        </w:rPr>
        <w:t xml:space="preserve"> – a number</w:t>
      </w:r>
    </w:p>
    <w:p w14:paraId="5005BBBB" w14:textId="4E63C1CD" w:rsidR="00F573DD" w:rsidRPr="003549BB" w:rsidRDefault="00F573DD" w:rsidP="0065476D">
      <w:pPr>
        <w:rPr>
          <w:lang w:val="en-US"/>
        </w:rPr>
      </w:pPr>
      <w:proofErr w:type="gramStart"/>
      <w:r w:rsidRPr="003549BB">
        <w:rPr>
          <w:rFonts w:asciiTheme="minorHAnsi" w:hAnsiTheme="minorHAnsi"/>
          <w:b/>
          <w:lang w:val="en-US"/>
        </w:rPr>
        <w:t>drive</w:t>
      </w:r>
      <w:proofErr w:type="gramEnd"/>
      <w:r w:rsidRPr="003549BB">
        <w:rPr>
          <w:rFonts w:asciiTheme="minorHAnsi" w:hAnsiTheme="minorHAnsi"/>
          <w:b/>
          <w:lang w:val="en-US"/>
        </w:rPr>
        <w:t xml:space="preserve"> </w:t>
      </w:r>
      <w:r w:rsidRPr="003549BB">
        <w:rPr>
          <w:rFonts w:asciiTheme="minorHAnsi" w:hAnsiTheme="minorHAnsi"/>
          <w:lang w:val="en-US"/>
        </w:rPr>
        <w:t>– a function that receives fuel loss and decreases the fuel of the vehicle</w:t>
      </w:r>
      <w:r w:rsidRPr="003549BB">
        <w:rPr>
          <w:lang w:val="en-US"/>
        </w:rPr>
        <w:t xml:space="preserve"> by that number</w:t>
      </w:r>
    </w:p>
    <w:p w14:paraId="640EC6EA" w14:textId="6C6944F3" w:rsidR="00F573DD" w:rsidRPr="003549BB" w:rsidRDefault="00F573DD" w:rsidP="0065476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3549BB">
        <w:rPr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 xml:space="preserve">parts as an object </w:t>
      </w:r>
      <w:r w:rsidRPr="003549BB">
        <w:rPr>
          <w:lang w:val="en-US"/>
        </w:rPr>
        <w:t xml:space="preserve">and the </w:t>
      </w:r>
      <w:r w:rsidRPr="003549BB">
        <w:rPr>
          <w:b/>
          <w:lang w:val="en-US"/>
        </w:rPr>
        <w:t>fuel</w:t>
      </w:r>
    </w:p>
    <w:p w14:paraId="4BAD467B" w14:textId="4EBA4B23" w:rsidR="00F573DD" w:rsidRPr="003549BB" w:rsidRDefault="00F573DD" w:rsidP="0065476D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3549BB">
        <w:rPr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</w:t>
      </w:r>
      <w:r w:rsidR="003E2178" w:rsidRPr="003549BB">
        <w:rPr>
          <w:b/>
          <w:lang w:val="en-US"/>
        </w:rPr>
        <w:t xml:space="preserve"> all</w:t>
      </w:r>
      <w:r w:rsidRPr="003549BB">
        <w:rPr>
          <w:b/>
          <w:lang w:val="en-US"/>
        </w:rPr>
        <w:t xml:space="preserve"> names should be as described</w:t>
      </w:r>
      <w:r w:rsidRPr="003549BB">
        <w:rPr>
          <w:lang w:val="en-US"/>
        </w:rPr>
        <w:t>)</w:t>
      </w:r>
    </w:p>
    <w:p w14:paraId="688E6516" w14:textId="40F05AAF" w:rsidR="00E6087F" w:rsidRPr="003549BB" w:rsidRDefault="00E6087F" w:rsidP="00E6087F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FD3B933" w14:textId="02397F4C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E6087F" w:rsidRPr="003549BB" w14:paraId="240EB098" w14:textId="77777777" w:rsidTr="00B51FF4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41FBC427" w14:textId="77777777" w:rsidR="00E6087F" w:rsidRPr="003549BB" w:rsidRDefault="00E6087F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2A0F61D" w14:textId="77777777" w:rsidR="00E6087F" w:rsidRPr="003549BB" w:rsidRDefault="00E6087F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6087F" w:rsidRPr="003549BB" w14:paraId="03F3F450" w14:textId="77777777" w:rsidTr="00B51FF4">
        <w:tc>
          <w:tcPr>
            <w:tcW w:w="5976" w:type="dxa"/>
            <w:vAlign w:val="center"/>
          </w:tcPr>
          <w:p w14:paraId="4A0E44B2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{engine: 6, power: 100}</w:t>
            </w:r>
          </w:p>
          <w:p w14:paraId="206E5029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</w:p>
          <w:p w14:paraId="4305F329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(100)</w:t>
            </w:r>
          </w:p>
          <w:p w14:paraId="180F1AA8" w14:textId="77777777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vehicle.fuel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6D7E3AC9" w14:textId="2D3AFFC4" w:rsidR="00E6087F" w:rsidRPr="003549BB" w:rsidRDefault="00E6087F" w:rsidP="00E60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vehicle.parts.quality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936" w:type="dxa"/>
            <w:vAlign w:val="center"/>
          </w:tcPr>
          <w:p w14:paraId="433D8531" w14:textId="77777777" w:rsidR="00E6087F" w:rsidRPr="003549BB" w:rsidRDefault="00E6087F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4EC8AF25" w14:textId="533574C5" w:rsidR="00E6087F" w:rsidRPr="003549BB" w:rsidRDefault="00E6087F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130790A1" w14:textId="12B40859" w:rsidR="00E6087F" w:rsidRPr="003549BB" w:rsidRDefault="00E6087F" w:rsidP="00E6087F">
      <w:pPr>
        <w:pStyle w:val="Heading2"/>
      </w:pPr>
      <w:r w:rsidRPr="003549BB">
        <w:t>Class Storage</w:t>
      </w:r>
    </w:p>
    <w:p w14:paraId="4C7CD4A3" w14:textId="6253752F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 xml:space="preserve">Create a class </w:t>
      </w:r>
      <w:r w:rsidRPr="003549BB">
        <w:rPr>
          <w:b/>
          <w:lang w:val="en-US"/>
        </w:rPr>
        <w:t>named 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36C36FF4" w14:textId="7EB7ECCF" w:rsidR="00E6087F" w:rsidRPr="003549BB" w:rsidRDefault="00E6087F" w:rsidP="00E6087F">
      <w:pPr>
        <w:rPr>
          <w:lang w:val="en-US"/>
        </w:rPr>
      </w:pPr>
      <w:proofErr w:type="gramStart"/>
      <w:r w:rsidRPr="003549BB">
        <w:rPr>
          <w:b/>
          <w:lang w:val="en-US"/>
        </w:rPr>
        <w:lastRenderedPageBreak/>
        <w:t>capacity</w:t>
      </w:r>
      <w:proofErr w:type="gramEnd"/>
      <w:r w:rsidRPr="003549BB">
        <w:rPr>
          <w:lang w:val="en-US"/>
        </w:rPr>
        <w:t xml:space="preserve"> – a number</w:t>
      </w:r>
      <w:r w:rsidR="003E2178" w:rsidRPr="003549BB">
        <w:rPr>
          <w:lang w:val="en-US"/>
        </w:rPr>
        <w:t xml:space="preserve"> that </w:t>
      </w:r>
      <w:r w:rsidR="003E2178" w:rsidRPr="003549BB">
        <w:rPr>
          <w:b/>
          <w:lang w:val="en-US"/>
        </w:rPr>
        <w:t>decreases when adding a given quantity</w:t>
      </w:r>
      <w:r w:rsidR="003E2178" w:rsidRPr="003549BB">
        <w:rPr>
          <w:lang w:val="en-US"/>
        </w:rPr>
        <w:t xml:space="preserve"> of products in storage</w:t>
      </w:r>
    </w:p>
    <w:p w14:paraId="061479F0" w14:textId="1AB48E1D" w:rsidR="00E6087F" w:rsidRPr="003549BB" w:rsidRDefault="00E6087F" w:rsidP="00E6087F">
      <w:pPr>
        <w:rPr>
          <w:lang w:val="en-US"/>
        </w:rPr>
      </w:pPr>
      <w:proofErr w:type="gramStart"/>
      <w:r w:rsidRPr="003549BB">
        <w:rPr>
          <w:b/>
          <w:lang w:val="en-US"/>
        </w:rPr>
        <w:t>storage</w:t>
      </w:r>
      <w:proofErr w:type="gramEnd"/>
      <w:r w:rsidRPr="003549BB">
        <w:rPr>
          <w:lang w:val="en-US"/>
        </w:rPr>
        <w:t xml:space="preserve"> – </w:t>
      </w:r>
      <w:r w:rsidRPr="003549BB">
        <w:rPr>
          <w:b/>
          <w:lang w:val="en-US"/>
        </w:rPr>
        <w:t>list of products</w:t>
      </w:r>
      <w:r w:rsidRPr="003549BB">
        <w:rPr>
          <w:lang w:val="en-US"/>
        </w:rPr>
        <w:t xml:space="preserve"> (object). </w:t>
      </w:r>
      <w:r w:rsidRPr="003549BB">
        <w:rPr>
          <w:b/>
          <w:lang w:val="en-US"/>
        </w:rPr>
        <w:t>Each product</w:t>
      </w:r>
      <w:r w:rsidRPr="003549BB">
        <w:rPr>
          <w:lang w:val="en-US"/>
        </w:rPr>
        <w:t xml:space="preserve"> should have:</w:t>
      </w:r>
    </w:p>
    <w:p w14:paraId="1BBCA130" w14:textId="09134440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name</w:t>
      </w:r>
      <w:proofErr w:type="gramEnd"/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- a string</w:t>
      </w:r>
    </w:p>
    <w:p w14:paraId="6C9D9DF1" w14:textId="014BBF8B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price</w:t>
      </w:r>
      <w:proofErr w:type="gramEnd"/>
      <w:r w:rsidRPr="003549BB">
        <w:rPr>
          <w:lang w:val="en-US"/>
        </w:rPr>
        <w:t xml:space="preserve"> – a number (price is for a single piece of product)</w:t>
      </w:r>
    </w:p>
    <w:p w14:paraId="5FF49353" w14:textId="5197667D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ab/>
      </w:r>
      <w:proofErr w:type="gramStart"/>
      <w:r w:rsidRPr="003549BB">
        <w:rPr>
          <w:b/>
          <w:lang w:val="en-US"/>
        </w:rPr>
        <w:t>quantity</w:t>
      </w:r>
      <w:proofErr w:type="gramEnd"/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– a number</w:t>
      </w:r>
    </w:p>
    <w:p w14:paraId="3843AF9D" w14:textId="4F7D2A75" w:rsidR="00E6087F" w:rsidRPr="003549BB" w:rsidRDefault="00E6087F" w:rsidP="00E6087F">
      <w:pPr>
        <w:rPr>
          <w:lang w:val="en-US"/>
        </w:rPr>
      </w:pPr>
      <w:proofErr w:type="spellStart"/>
      <w:proofErr w:type="gramStart"/>
      <w:r w:rsidRPr="003549BB">
        <w:rPr>
          <w:b/>
          <w:lang w:val="en-US"/>
        </w:rPr>
        <w:t>total</w:t>
      </w:r>
      <w:r w:rsidR="003E2178" w:rsidRPr="003549BB">
        <w:rPr>
          <w:b/>
          <w:lang w:val="en-US"/>
        </w:rPr>
        <w:t>C</w:t>
      </w:r>
      <w:r w:rsidRPr="003549BB">
        <w:rPr>
          <w:b/>
          <w:lang w:val="en-US"/>
        </w:rPr>
        <w:t>ost</w:t>
      </w:r>
      <w:proofErr w:type="spellEnd"/>
      <w:proofErr w:type="gramEnd"/>
      <w:r w:rsidRPr="003549BB">
        <w:rPr>
          <w:lang w:val="en-US"/>
        </w:rPr>
        <w:t xml:space="preserve"> – sum of the cost of the products</w:t>
      </w:r>
    </w:p>
    <w:p w14:paraId="46846D80" w14:textId="61699473" w:rsidR="003E2178" w:rsidRPr="003549BB" w:rsidRDefault="00E6087F" w:rsidP="00E6087F">
      <w:pPr>
        <w:rPr>
          <w:lang w:val="en-US"/>
        </w:rPr>
      </w:pPr>
      <w:proofErr w:type="spellStart"/>
      <w:proofErr w:type="gramStart"/>
      <w:r w:rsidRPr="003549BB">
        <w:rPr>
          <w:b/>
          <w:lang w:val="en-US"/>
        </w:rPr>
        <w:t>addProduct</w:t>
      </w:r>
      <w:proofErr w:type="spellEnd"/>
      <w:proofErr w:type="gramEnd"/>
      <w:r w:rsidRPr="003549BB">
        <w:rPr>
          <w:lang w:val="en-US"/>
        </w:rPr>
        <w:t xml:space="preserve"> – a function that receives a product and adds it to the storage</w:t>
      </w:r>
    </w:p>
    <w:p w14:paraId="5F42A285" w14:textId="5B0D1681" w:rsidR="00E6087F" w:rsidRPr="003549BB" w:rsidRDefault="00100F67" w:rsidP="00E6087F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get</w:t>
      </w:r>
      <w:r w:rsidR="00E6087F" w:rsidRPr="003549BB">
        <w:rPr>
          <w:b/>
          <w:lang w:val="en-US"/>
        </w:rPr>
        <w:t>Procuts</w:t>
      </w:r>
      <w:proofErr w:type="spellEnd"/>
      <w:proofErr w:type="gramEnd"/>
      <w:r w:rsidR="00E6087F" w:rsidRPr="003549BB">
        <w:rPr>
          <w:lang w:val="en-US"/>
        </w:rPr>
        <w:t xml:space="preserve"> – a function that </w:t>
      </w:r>
      <w:r w:rsidR="00842FBE">
        <w:rPr>
          <w:lang w:val="en-US"/>
        </w:rPr>
        <w:t>returns</w:t>
      </w:r>
      <w:r w:rsidR="00E6087F" w:rsidRPr="003549BB">
        <w:rPr>
          <w:lang w:val="en-US"/>
        </w:rPr>
        <w:t xml:space="preserve"> all the products in storage in JSON format</w:t>
      </w:r>
      <w:r>
        <w:rPr>
          <w:lang w:val="en-US"/>
        </w:rPr>
        <w:t>, each on a new line</w:t>
      </w:r>
    </w:p>
    <w:p w14:paraId="497B4FFD" w14:textId="03EB4FD4" w:rsidR="003E2178" w:rsidRPr="003549BB" w:rsidRDefault="003E2178" w:rsidP="00E6087F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constructor </w:t>
      </w:r>
      <w:r w:rsidRPr="003549BB">
        <w:rPr>
          <w:lang w:val="en-US"/>
        </w:rPr>
        <w:t xml:space="preserve">should receive a </w:t>
      </w:r>
      <w:r w:rsidRPr="003549BB">
        <w:rPr>
          <w:b/>
          <w:lang w:val="en-US"/>
        </w:rPr>
        <w:t>capacity</w:t>
      </w:r>
    </w:p>
    <w:p w14:paraId="3DF9287B" w14:textId="1DB5A421" w:rsidR="00E6087F" w:rsidRPr="003549BB" w:rsidRDefault="00E6087F" w:rsidP="00E6087F">
      <w:pPr>
        <w:rPr>
          <w:lang w:val="en-US"/>
        </w:rPr>
      </w:pPr>
      <w:r w:rsidRPr="003549BB">
        <w:rPr>
          <w:lang w:val="en-US"/>
        </w:rPr>
        <w:t xml:space="preserve">Paste only the </w:t>
      </w:r>
      <w:r w:rsidRPr="003549BB">
        <w:rPr>
          <w:b/>
          <w:lang w:val="en-US"/>
        </w:rPr>
        <w:t>Storage class in judge</w:t>
      </w:r>
      <w:r w:rsidR="003E2178" w:rsidRPr="003549BB">
        <w:rPr>
          <w:lang w:val="en-US"/>
        </w:rPr>
        <w:t xml:space="preserve"> (</w:t>
      </w:r>
      <w:r w:rsidR="003E2178" w:rsidRPr="003549BB">
        <w:rPr>
          <w:b/>
          <w:lang w:val="en-US"/>
        </w:rPr>
        <w:t>Note: all names should be as described</w:t>
      </w:r>
      <w:r w:rsidR="003E2178" w:rsidRPr="003549BB">
        <w:rPr>
          <w:lang w:val="en-US"/>
        </w:rPr>
        <w:t>)</w:t>
      </w:r>
    </w:p>
    <w:p w14:paraId="0DAA2608" w14:textId="77777777" w:rsidR="003E2178" w:rsidRPr="003549BB" w:rsidRDefault="003E2178" w:rsidP="003E2178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381AE29" w14:textId="5415E77C" w:rsidR="003E2178" w:rsidRPr="003549BB" w:rsidRDefault="003E2178" w:rsidP="003E2178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11318" w:type="dxa"/>
        <w:tblInd w:w="-6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7"/>
        <w:gridCol w:w="5741"/>
      </w:tblGrid>
      <w:tr w:rsidR="00165EEB" w:rsidRPr="003549BB" w14:paraId="7FAA50AE" w14:textId="77777777" w:rsidTr="00B51FF4"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31035002" w14:textId="77777777" w:rsidR="003E2178" w:rsidRPr="003549BB" w:rsidRDefault="003E2178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741" w:type="dxa"/>
            <w:shd w:val="clear" w:color="auto" w:fill="D9D9D9" w:themeFill="background1" w:themeFillShade="D9"/>
            <w:vAlign w:val="center"/>
          </w:tcPr>
          <w:p w14:paraId="672132E4" w14:textId="77777777" w:rsidR="003E2178" w:rsidRPr="003549BB" w:rsidRDefault="003E2178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7FE69CEA" w14:textId="77777777" w:rsidTr="00B51FF4">
        <w:tc>
          <w:tcPr>
            <w:tcW w:w="5577" w:type="dxa"/>
            <w:vAlign w:val="center"/>
          </w:tcPr>
          <w:p w14:paraId="77A01D98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productOne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Cucamber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 price: 1.50, quantity: 15}</w:t>
            </w:r>
          </w:p>
          <w:p w14:paraId="549C4B1A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productTwo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'Tomato', price: 0.90, quantity: 25}</w:t>
            </w:r>
          </w:p>
          <w:p w14:paraId="0AF9FA18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let 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productThree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= {name: 'Bread', price: 1.10, quantity: 8}</w:t>
            </w:r>
          </w:p>
          <w:p w14:paraId="32FC0F6F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storage = new Storage(50)</w:t>
            </w:r>
          </w:p>
          <w:p w14:paraId="0AE8EF51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productOne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2531AFAC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productTwo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7E2D2AA1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storage.addProduct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productThree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25C957D4" w14:textId="51C2B26D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</w:t>
            </w:r>
            <w:r w:rsidR="00100F67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Products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()</w:t>
            </w:r>
          </w:p>
          <w:p w14:paraId="383B24E0" w14:textId="77777777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storage.capacity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  <w:p w14:paraId="10C92495" w14:textId="50027C71" w:rsidR="003E2178" w:rsidRPr="003549BB" w:rsidRDefault="003E2178" w:rsidP="003E2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</w:t>
            </w:r>
            <w:proofErr w:type="spellStart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storage.totalCost</w:t>
            </w:r>
            <w:proofErr w:type="spellEnd"/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5741" w:type="dxa"/>
            <w:vAlign w:val="center"/>
          </w:tcPr>
          <w:p w14:paraId="38A4F77F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2BB78CF1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3BA6D02B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098CDA91" w14:textId="77777777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343211EE" w14:textId="7BA99116" w:rsidR="003E2178" w:rsidRPr="003549BB" w:rsidRDefault="003E2178" w:rsidP="003E21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5C663A36" w14:textId="77777777" w:rsidR="003E2178" w:rsidRPr="003549BB" w:rsidRDefault="003E2178" w:rsidP="00E6087F">
      <w:pPr>
        <w:rPr>
          <w:lang w:val="en-US"/>
        </w:rPr>
      </w:pPr>
    </w:p>
    <w:p w14:paraId="5FC6813A" w14:textId="5BA3614B" w:rsidR="0065476D" w:rsidRPr="003549BB" w:rsidRDefault="00E561E6" w:rsidP="0065476D">
      <w:pPr>
        <w:pStyle w:val="Heading1"/>
        <w:rPr>
          <w:lang w:val="en-US"/>
        </w:rPr>
      </w:pPr>
      <w:r w:rsidRPr="003549BB">
        <w:rPr>
          <w:lang w:val="en-US"/>
        </w:rPr>
        <w:t>Objects and JSON</w:t>
      </w: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218C467B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function that stores information about movies. The info will be </w:t>
      </w:r>
      <w:r w:rsidRPr="003549BB">
        <w:rPr>
          <w:b/>
          <w:lang w:val="en-US"/>
        </w:rPr>
        <w:t>name, director, date</w:t>
      </w:r>
      <w:r w:rsidRPr="003549BB">
        <w:rPr>
          <w:lang w:val="en-US"/>
        </w:rPr>
        <w:t>. You can receive several types on input:</w:t>
      </w:r>
    </w:p>
    <w:p w14:paraId="1D7899C1" w14:textId="05D5463B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lastRenderedPageBreak/>
        <w:t>"</w:t>
      </w:r>
      <w:proofErr w:type="gramStart"/>
      <w:r w:rsidRPr="003549BB">
        <w:rPr>
          <w:b/>
          <w:lang w:val="en-US"/>
        </w:rPr>
        <w:t>add</w:t>
      </w:r>
      <w:proofErr w:type="gramEnd"/>
      <w:r w:rsidR="00B33193" w:rsidRPr="003549BB">
        <w:rPr>
          <w:b/>
          <w:lang w:val="en-US"/>
        </w:rPr>
        <w:t xml:space="preserve"> movie</w:t>
      </w:r>
      <w:r w:rsidRPr="003549BB">
        <w:rPr>
          <w:b/>
          <w:lang w:val="en-US"/>
        </w:rPr>
        <w:t xml:space="preserve"> {movie name}"</w:t>
      </w:r>
      <w:r w:rsidRPr="003549BB">
        <w:rPr>
          <w:lang w:val="en-US"/>
        </w:rPr>
        <w:t xml:space="preserve"> – add the movie</w:t>
      </w:r>
    </w:p>
    <w:p w14:paraId="6EF3B257" w14:textId="0810FE25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t>"{</w:t>
      </w:r>
      <w:proofErr w:type="gramStart"/>
      <w:r w:rsidRPr="003549BB">
        <w:rPr>
          <w:b/>
          <w:lang w:val="en-US"/>
        </w:rPr>
        <w:t>movie</w:t>
      </w:r>
      <w:proofErr w:type="gramEnd"/>
      <w:r w:rsidRPr="003549BB">
        <w:rPr>
          <w:b/>
          <w:lang w:val="en-US"/>
        </w:rPr>
        <w:t xml:space="preserve"> name} directed by {director}"</w:t>
      </w:r>
      <w:r w:rsidRPr="003549BB">
        <w:rPr>
          <w:lang w:val="en-US"/>
        </w:rPr>
        <w:t xml:space="preserve"> – check if the movie exists and then add the director</w:t>
      </w:r>
    </w:p>
    <w:p w14:paraId="435406D6" w14:textId="72721517" w:rsidR="00F470F1" w:rsidRPr="003549BB" w:rsidRDefault="00F470F1" w:rsidP="00F470F1">
      <w:pPr>
        <w:rPr>
          <w:lang w:val="en-US"/>
        </w:rPr>
      </w:pPr>
      <w:r w:rsidRPr="003549BB">
        <w:rPr>
          <w:b/>
          <w:lang w:val="en-US"/>
        </w:rPr>
        <w:t>"{movie name} on</w:t>
      </w:r>
      <w:r w:rsidR="00B33193" w:rsidRPr="003549BB">
        <w:rPr>
          <w:b/>
          <w:lang w:val="en-US"/>
        </w:rPr>
        <w:t xml:space="preserve"> date</w:t>
      </w:r>
      <w:r w:rsidRPr="003549BB">
        <w:rPr>
          <w:b/>
          <w:lang w:val="en-US"/>
        </w:rPr>
        <w:t xml:space="preserve"> {date}"</w:t>
      </w:r>
      <w:r w:rsidRPr="003549BB">
        <w:rPr>
          <w:lang w:val="en-US"/>
        </w:rPr>
        <w:t xml:space="preserve"> – check if the movie exists and then add the </w:t>
      </w:r>
      <w:r w:rsidR="000D4040">
        <w:rPr>
          <w:lang w:val="en-US"/>
        </w:rPr>
        <w:t>date</w:t>
      </w:r>
    </w:p>
    <w:p w14:paraId="43D40C34" w14:textId="7F0410AE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no author, name or data, don’t print it)</w:t>
      </w:r>
      <w:r w:rsidR="0065476D" w:rsidRPr="003549BB">
        <w:rPr>
          <w:lang w:val="en-US"/>
        </w:rPr>
        <w:t xml:space="preserve"> in </w:t>
      </w:r>
      <w:r w:rsidR="0065476D" w:rsidRPr="003549BB">
        <w:rPr>
          <w:b/>
          <w:lang w:val="en-US"/>
        </w:rPr>
        <w:t>JSON format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94"/>
        <w:gridCol w:w="4888"/>
      </w:tblGrid>
      <w:tr w:rsidR="00456C49" w:rsidRPr="003549BB" w14:paraId="22C1C8DD" w14:textId="77777777" w:rsidTr="00B33193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273339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273339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B33193">
        <w:tc>
          <w:tcPr>
            <w:tcW w:w="5642" w:type="dxa"/>
            <w:vAlign w:val="center"/>
          </w:tcPr>
          <w:p w14:paraId="3D7D0E31" w14:textId="7DE09D17" w:rsidR="00456C49" w:rsidRPr="003549BB" w:rsidRDefault="00D609EA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movie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="00B33193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47B859BA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add 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movie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584D3704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Inception directed by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2CF6F907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directed by </w:t>
            </w:r>
            <w:hyperlink r:id="rId12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67874BE4" w:rsidR="00F470F1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Godfather on 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date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7BE08B28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on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date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24115B16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date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F4388AB" w14:textId="6522719C" w:rsidR="00D609EA" w:rsidRPr="003549BB" w:rsidRDefault="00B33193" w:rsidP="0027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 by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3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="00D609EA"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140" w:type="dxa"/>
            <w:vAlign w:val="center"/>
          </w:tcPr>
          <w:p w14:paraId="59206A43" w14:textId="77777777" w:rsidR="0065476D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name":"Fast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Furious","director":"Rob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Cohen","date":"30.07.2018"}</w:t>
            </w:r>
          </w:p>
          <w:p w14:paraId="434D41FC" w14:textId="4B99680D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</w:t>
            </w:r>
            <w:proofErr w:type="spellStart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name":"Godfather","director":"Francis</w:t>
            </w:r>
            <w:proofErr w:type="spellEnd"/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52A61EDE" w14:textId="07625027" w:rsidR="0065476D" w:rsidRPr="003549BB" w:rsidRDefault="005F5CA5" w:rsidP="0065476D">
      <w:pPr>
        <w:pStyle w:val="Heading2"/>
      </w:pPr>
      <w:r>
        <w:t>Store P</w:t>
      </w:r>
      <w:r w:rsidR="0065476D" w:rsidRPr="003549BB">
        <w:t>rovision</w:t>
      </w:r>
    </w:p>
    <w:p w14:paraId="49FB13B3" w14:textId="02BFC4AC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>You will receive a</w:t>
      </w:r>
      <w:r w:rsidR="003549BB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array</w:t>
      </w:r>
      <w:r w:rsidRPr="003549BB">
        <w:rPr>
          <w:lang w:val="en-US"/>
        </w:rPr>
        <w:t xml:space="preserve"> which contains </w:t>
      </w:r>
      <w:r w:rsidRPr="00715CBA">
        <w:rPr>
          <w:b/>
          <w:lang w:val="en-US"/>
        </w:rPr>
        <w:t>2 other arrays</w:t>
      </w:r>
      <w:r w:rsidRPr="003549BB">
        <w:rPr>
          <w:lang w:val="en-US"/>
        </w:rPr>
        <w:t>. The first array represent</w:t>
      </w:r>
      <w:r w:rsidR="003549BB">
        <w:rPr>
          <w:lang w:val="en-US"/>
        </w:rPr>
        <w:t>s</w:t>
      </w:r>
      <w:r w:rsidRPr="003549BB">
        <w:rPr>
          <w:lang w:val="en-US"/>
        </w:rPr>
        <w:t xml:space="preserve"> a current stock of the local store</w:t>
      </w:r>
      <w:r w:rsidR="003549BB">
        <w:rPr>
          <w:lang w:val="en-US"/>
        </w:rPr>
        <w:t xml:space="preserve">. The second array will contain </w:t>
      </w:r>
      <w:r w:rsidRPr="003549BB">
        <w:rPr>
          <w:lang w:val="en-US"/>
        </w:rPr>
        <w:t>products which the store has ordered for delivery.</w:t>
      </w:r>
    </w:p>
    <w:p w14:paraId="402F86D4" w14:textId="043E092E" w:rsidR="0065476D" w:rsidRPr="003549BB" w:rsidRDefault="003549BB" w:rsidP="0065476D">
      <w:pPr>
        <w:rPr>
          <w:lang w:val="en-US"/>
        </w:rPr>
      </w:pPr>
      <w:r w:rsidRPr="003549BB">
        <w:rPr>
          <w:lang w:val="en-US"/>
        </w:rPr>
        <w:t>The</w:t>
      </w:r>
      <w:r w:rsidR="0065476D" w:rsidRPr="003549BB">
        <w:rPr>
          <w:lang w:val="en-US"/>
        </w:rPr>
        <w:t xml:space="preserve"> following information applies to both arrays:</w:t>
      </w:r>
    </w:p>
    <w:p w14:paraId="7A5453D2" w14:textId="346FF382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 xml:space="preserve">Every </w:t>
      </w:r>
      <w:r w:rsidRPr="003549BB">
        <w:rPr>
          <w:b/>
          <w:lang w:val="en-US"/>
        </w:rPr>
        <w:t>odd</w:t>
      </w:r>
      <w:r w:rsidRPr="003549BB">
        <w:rPr>
          <w:lang w:val="en-US"/>
        </w:rPr>
        <w:t xml:space="preserve"> index will hold the name of the product and on every </w:t>
      </w:r>
      <w:r w:rsidRPr="003549BB">
        <w:rPr>
          <w:b/>
          <w:lang w:val="en-US"/>
        </w:rPr>
        <w:t>even</w:t>
      </w:r>
      <w:r w:rsidRPr="003549BB">
        <w:rPr>
          <w:lang w:val="en-US"/>
        </w:rPr>
        <w:t xml:space="preserve"> index will hold the quantity of that product. You should store them into a</w:t>
      </w:r>
      <w:r w:rsidR="003549BB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object</w:t>
      </w:r>
      <w:r w:rsidRPr="003549BB">
        <w:rPr>
          <w:lang w:val="en-US"/>
        </w:rPr>
        <w:t xml:space="preserve">, and print them </w:t>
      </w:r>
      <w:r w:rsidR="00715CBA" w:rsidRPr="00715CBA">
        <w:rPr>
          <w:b/>
          <w:lang w:val="en-US"/>
        </w:rPr>
        <w:t>as an object</w:t>
      </w:r>
      <w:r w:rsidRPr="003549BB">
        <w:rPr>
          <w:lang w:val="en-US"/>
        </w:rPr>
        <w:t>.</w:t>
      </w:r>
    </w:p>
    <w:p w14:paraId="10209335" w14:textId="77777777" w:rsidR="0065476D" w:rsidRPr="003549BB" w:rsidRDefault="0065476D" w:rsidP="0065476D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4CBC0BBB" w14:textId="77777777" w:rsidR="0065476D" w:rsidRPr="003549BB" w:rsidRDefault="0065476D" w:rsidP="0065476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707"/>
      </w:tblGrid>
      <w:tr w:rsidR="0065476D" w:rsidRPr="003549BB" w14:paraId="2E248E41" w14:textId="77777777" w:rsidTr="00165EEB">
        <w:tc>
          <w:tcPr>
            <w:tcW w:w="5075" w:type="dxa"/>
            <w:shd w:val="clear" w:color="auto" w:fill="D9D9D9" w:themeFill="background1" w:themeFillShade="D9"/>
            <w:vAlign w:val="center"/>
          </w:tcPr>
          <w:p w14:paraId="651AD69A" w14:textId="77777777" w:rsidR="0065476D" w:rsidRPr="003549BB" w:rsidRDefault="0065476D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07" w:type="dxa"/>
            <w:shd w:val="clear" w:color="auto" w:fill="D9D9D9" w:themeFill="background1" w:themeFillShade="D9"/>
            <w:vAlign w:val="center"/>
          </w:tcPr>
          <w:p w14:paraId="51A7D1B3" w14:textId="77777777" w:rsidR="0065476D" w:rsidRPr="003549BB" w:rsidRDefault="0065476D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476D" w:rsidRPr="003549BB" w14:paraId="5484DD0A" w14:textId="77777777" w:rsidTr="00165EEB">
        <w:tc>
          <w:tcPr>
            <w:tcW w:w="5075" w:type="dxa"/>
            <w:vAlign w:val="center"/>
          </w:tcPr>
          <w:p w14:paraId="4B721F5E" w14:textId="56B5C7EB" w:rsidR="0065476D" w:rsidRPr="000D4040" w:rsidRDefault="00715CBA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[['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proofErr w:type="spellStart"/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proofErr w:type="spellEnd"/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="003549BB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="003549BB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'2'],['</w:t>
            </w:r>
            <w:r w:rsid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="0065476D"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'30']]</w:t>
            </w:r>
          </w:p>
        </w:tc>
        <w:tc>
          <w:tcPr>
            <w:tcW w:w="4707" w:type="dxa"/>
            <w:vAlign w:val="center"/>
          </w:tcPr>
          <w:p w14:paraId="742A251F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Chips: 5,</w:t>
            </w:r>
          </w:p>
          <w:p w14:paraId="0FDF1D83" w14:textId="5B7FE79F" w:rsidR="0065476D" w:rsidRPr="003549BB" w:rsidRDefault="00715CBA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CocaCola</w:t>
            </w:r>
            <w:proofErr w:type="spellEnd"/>
            <w:r w:rsidR="0065476D"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: 9,</w:t>
            </w:r>
          </w:p>
          <w:p w14:paraId="7D7BD8D1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Bananas: 44,</w:t>
            </w:r>
          </w:p>
          <w:p w14:paraId="1339CCE7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Pasta: 11,</w:t>
            </w:r>
          </w:p>
          <w:p w14:paraId="2B7680E0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Beer: 2,</w:t>
            </w:r>
          </w:p>
          <w:p w14:paraId="7C3AEBBC" w14:textId="6E2CE515" w:rsidR="0065476D" w:rsidRPr="003549BB" w:rsidRDefault="003549B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lastRenderedPageBreak/>
              <w:t xml:space="preserve">  Fl</w:t>
            </w:r>
            <w:r w:rsidR="0065476D"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our: 44,</w:t>
            </w:r>
          </w:p>
          <w:p w14:paraId="7B728DBE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Oil: 12,</w:t>
            </w:r>
          </w:p>
          <w:p w14:paraId="74B4BB5D" w14:textId="77777777" w:rsidR="0065476D" w:rsidRPr="003549BB" w:rsidRDefault="0065476D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 Tomatoes: 70 }</w:t>
            </w:r>
          </w:p>
        </w:tc>
      </w:tr>
    </w:tbl>
    <w:p w14:paraId="2E0AF49E" w14:textId="7CC3796E" w:rsidR="00165EEB" w:rsidRPr="003549BB" w:rsidRDefault="00165EEB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In the era of heroes, every hero has his own items which make him unique. Create a function which creates a </w:t>
      </w:r>
      <w:r w:rsidRPr="003549BB">
        <w:rPr>
          <w:b/>
          <w:lang w:val="en-US"/>
        </w:rPr>
        <w:t>register for the 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Pr="003549BB">
        <w:rPr>
          <w:lang w:val="en-US"/>
        </w:rPr>
        <w:t xml:space="preserve">, if they have such. The register should accept data in a specified format, and return it presented in a specified format.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proofErr w:type="gramStart"/>
      <w:r w:rsidRPr="003549BB">
        <w:rPr>
          <w:rStyle w:val="CodeChar"/>
          <w:noProof w:val="0"/>
          <w:lang w:val="en-US"/>
        </w:rPr>
        <w:t>heroName</w:t>
      </w:r>
      <w:proofErr w:type="spellEnd"/>
      <w:proofErr w:type="gramEnd"/>
      <w:r w:rsidRPr="003549BB">
        <w:rPr>
          <w:rStyle w:val="CodeChar"/>
          <w:noProof w:val="0"/>
          <w:lang w:val="en-US"/>
        </w:rPr>
        <w:t>} / {</w:t>
      </w:r>
      <w:proofErr w:type="spellStart"/>
      <w:r w:rsidRPr="003549BB">
        <w:rPr>
          <w:rStyle w:val="CodeChar"/>
          <w:noProof w:val="0"/>
          <w:lang w:val="en-US"/>
        </w:rPr>
        <w:t>heroLevel</w:t>
      </w:r>
      <w:proofErr w:type="spellEnd"/>
      <w:r w:rsidRPr="003549BB">
        <w:rPr>
          <w:rStyle w:val="CodeChar"/>
          <w:noProof w:val="0"/>
          <w:lang w:val="en-US"/>
        </w:rPr>
        <w:t>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6740A88D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JSON representation</w:t>
      </w:r>
      <w:r w:rsidRPr="003549BB">
        <w:rPr>
          <w:lang w:val="en-US"/>
        </w:rPr>
        <w:t xml:space="preserve"> of the data for all the heroes you’ve stored. The data must be an </w:t>
      </w:r>
      <w:r w:rsidRPr="003549BB">
        <w:rPr>
          <w:b/>
          <w:lang w:val="en-US"/>
        </w:rPr>
        <w:t>array of all the heroes</w:t>
      </w:r>
      <w:r w:rsidRPr="003549BB">
        <w:rPr>
          <w:lang w:val="en-US"/>
        </w:rPr>
        <w:t>. Check the examples for more info.</w:t>
      </w: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503"/>
      </w:tblGrid>
      <w:tr w:rsidR="00165EEB" w:rsidRPr="003549BB" w14:paraId="030483B1" w14:textId="77777777" w:rsidTr="003549BB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3549BB"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CE14" w14:textId="0B1AA1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25 / Apple,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GravityGun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Derek / 12 /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BarrelVest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DestructionSword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28499710" w14:textId="43ED1A4D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</w:t>
            </w:r>
            <w:proofErr w:type="spellEnd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"]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F87C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[{"name":"Isacc","level":25,"items":["Apple","GravityGun"]},{"name":"Derek","level":12,"items":["BarrelVest","DestructionSword"]},{"name":"Hes","level":1,"items":["Desolator","Sentinel","Antara"]}]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2FFA2D78" w14:textId="241DC160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JSON Towns</w:t>
      </w:r>
    </w:p>
    <w:p w14:paraId="2BAF1A5B" w14:textId="3169EE90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You’re tasked to create and print a JSON from a text table. You will receive input as an array of strings, where each string represents a row of a table, with values on the row encompassed by pipes </w:t>
      </w:r>
      <w:r w:rsidRPr="003549BB">
        <w:rPr>
          <w:b/>
          <w:lang w:val="en-US"/>
        </w:rPr>
        <w:t xml:space="preserve">"|" </w:t>
      </w:r>
      <w:r w:rsidRPr="003549BB">
        <w:rPr>
          <w:lang w:val="en-US"/>
        </w:rPr>
        <w:t xml:space="preserve">and optionally spaces. The table will consist of exactly 3 columns </w:t>
      </w:r>
      <w:r w:rsidRPr="003549BB">
        <w:rPr>
          <w:b/>
          <w:lang w:val="en-US"/>
        </w:rPr>
        <w:t>“Town”</w:t>
      </w:r>
      <w:r w:rsidRPr="003549BB">
        <w:rPr>
          <w:lang w:val="en-US"/>
        </w:rPr>
        <w:t>,</w:t>
      </w:r>
      <w:r w:rsidRPr="003549BB">
        <w:rPr>
          <w:b/>
          <w:lang w:val="en-US"/>
        </w:rPr>
        <w:t xml:space="preserve"> “Latitude” </w:t>
      </w:r>
      <w:r w:rsidRPr="003549BB">
        <w:rPr>
          <w:lang w:val="en-US"/>
        </w:rPr>
        <w:t>and</w:t>
      </w:r>
      <w:r w:rsidRPr="003549BB">
        <w:rPr>
          <w:b/>
          <w:lang w:val="en-US"/>
        </w:rPr>
        <w:t xml:space="preserve"> “Longitude”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3549BB">
        <w:rPr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7792CCA7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an array of strings – the first string contains the table’s headings, each next string is a row from the table.</w:t>
      </w:r>
    </w:p>
    <w:p w14:paraId="55C21A54" w14:textId="77D9CD1C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an array of objects wrapped in </w:t>
      </w:r>
      <w:proofErr w:type="spellStart"/>
      <w:proofErr w:type="gramStart"/>
      <w:r w:rsidRPr="003549BB">
        <w:rPr>
          <w:b/>
          <w:lang w:val="en-US"/>
        </w:rPr>
        <w:t>JSON.stringify</w:t>
      </w:r>
      <w:proofErr w:type="spellEnd"/>
      <w:r w:rsidRPr="003549BB">
        <w:rPr>
          <w:b/>
          <w:lang w:val="en-US"/>
        </w:rPr>
        <w:t>(</w:t>
      </w:r>
      <w:proofErr w:type="gramEnd"/>
      <w:r w:rsidRPr="003549BB">
        <w:rPr>
          <w:b/>
          <w:lang w:val="en-US"/>
        </w:rPr>
        <w:t>)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 w:rsidR="00F77BC1"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1278E581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8"/>
      </w:tblGrid>
      <w:tr w:rsidR="00165EEB" w:rsidRPr="003549BB" w14:paraId="564DD4BB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9494D" w14:textId="77777777" w:rsidR="00165EEB" w:rsidRPr="003549BB" w:rsidRDefault="00165E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165EEB" w:rsidRPr="003549BB" w14:paraId="0039B0B4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E7E6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['| Town | Latitude | Longitude |',</w:t>
            </w:r>
          </w:p>
          <w:p w14:paraId="6F5B0D7C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'| Sofia | 42.696552 | 23.32601 |',</w:t>
            </w:r>
          </w:p>
          <w:p w14:paraId="13215154" w14:textId="77777777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'| Beijing | 39.913818 | 116.363625 |'];</w:t>
            </w:r>
          </w:p>
        </w:tc>
      </w:tr>
      <w:tr w:rsidR="00165EEB" w:rsidRPr="003549BB" w14:paraId="6DA6017D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C8ACF" w14:textId="77777777" w:rsidR="00165EEB" w:rsidRPr="003549BB" w:rsidRDefault="00165E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0C34223E" w14:textId="77777777" w:rsidTr="00B51FF4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FBEB" w14:textId="086B535F" w:rsidR="00165EEB" w:rsidRPr="003549BB" w:rsidRDefault="00165EE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="004159D1">
              <w:rPr>
                <w:rFonts w:ascii="Consolas" w:hAnsi="Consolas"/>
                <w:sz w:val="22"/>
                <w:szCs w:val="22"/>
                <w:lang w:val="en-US"/>
              </w:rPr>
              <w:t>{"Town":"Sofia","Latitude":42.70,"Longitude":23.33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},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  <w:t>{"Town":"Beijing","Latitude":39.91,"Longitude":116.36}]</w:t>
            </w:r>
          </w:p>
        </w:tc>
      </w:tr>
    </w:tbl>
    <w:p w14:paraId="63B10A3F" w14:textId="7ED82DE5" w:rsidR="00165EEB" w:rsidRPr="003549BB" w:rsidRDefault="00165EEB" w:rsidP="00CA4440">
      <w:pPr>
        <w:rPr>
          <w:lang w:val="en-US"/>
        </w:rPr>
      </w:pPr>
    </w:p>
    <w:p w14:paraId="5F338F20" w14:textId="28D7B970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Unique Names</w:t>
      </w:r>
    </w:p>
    <w:p w14:paraId="58069D8F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are tasked to create a catalogue of usernames. The usernames will be strings that </w:t>
      </w:r>
      <w:r w:rsidRPr="003549BB">
        <w:rPr>
          <w:b/>
          <w:lang w:val="en-US"/>
        </w:rPr>
        <w:t>may contain any ASCII</w:t>
      </w:r>
      <w:r w:rsidRPr="003549BB">
        <w:rPr>
          <w:lang w:val="en-US"/>
        </w:rPr>
        <w:t xml:space="preserve"> character. You </w:t>
      </w:r>
      <w:r w:rsidRPr="003549BB">
        <w:rPr>
          <w:b/>
          <w:lang w:val="en-US"/>
        </w:rPr>
        <w:t>need to order</w:t>
      </w:r>
      <w:r w:rsidRPr="003549BB">
        <w:rPr>
          <w:lang w:val="en-US"/>
        </w:rPr>
        <w:t xml:space="preserve"> them </w:t>
      </w:r>
      <w:r w:rsidRPr="003549BB">
        <w:rPr>
          <w:b/>
          <w:lang w:val="en-US"/>
        </w:rPr>
        <w:t>by their length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ascending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</w:t>
      </w:r>
    </w:p>
    <w:p w14:paraId="10D7561D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represents a </w:t>
      </w:r>
      <w:r w:rsidRPr="003549BB">
        <w:rPr>
          <w:b/>
          <w:lang w:val="en-US"/>
        </w:rPr>
        <w:t>username</w:t>
      </w:r>
      <w:r w:rsidRPr="003549BB">
        <w:rPr>
          <w:lang w:val="en-US"/>
        </w:rPr>
        <w:t xml:space="preserve">. Sometimes the input may contain </w:t>
      </w:r>
      <w:r w:rsidRPr="003549BB">
        <w:rPr>
          <w:b/>
          <w:lang w:val="en-US"/>
        </w:rPr>
        <w:t>duplicate usernames</w:t>
      </w:r>
      <w:r w:rsidRPr="003549BB">
        <w:rPr>
          <w:lang w:val="en-US"/>
        </w:rPr>
        <w:t xml:space="preserve">. Make it so that there are </w:t>
      </w:r>
      <w:r w:rsidRPr="003549BB">
        <w:rPr>
          <w:b/>
          <w:lang w:val="en-US"/>
        </w:rPr>
        <w:t>NO duplicates</w:t>
      </w:r>
      <w:r w:rsidRPr="003549BB">
        <w:rPr>
          <w:lang w:val="en-US"/>
        </w:rPr>
        <w:t xml:space="preserve"> in the output.</w:t>
      </w:r>
    </w:p>
    <w:p w14:paraId="300F3DE0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all of the usernames, </w:t>
      </w:r>
      <w:r w:rsidRPr="003549BB">
        <w:rPr>
          <w:b/>
          <w:lang w:val="en-US"/>
        </w:rPr>
        <w:t xml:space="preserve">ordered </w:t>
      </w:r>
      <w:r w:rsidRPr="003549BB">
        <w:rPr>
          <w:lang w:val="en-US"/>
        </w:rPr>
        <w:t xml:space="preserve">exactly as </w:t>
      </w:r>
      <w:r w:rsidRPr="003549BB">
        <w:rPr>
          <w:b/>
          <w:lang w:val="en-US"/>
        </w:rPr>
        <w:t>specified above</w:t>
      </w:r>
      <w:r w:rsidRPr="003549BB">
        <w:rPr>
          <w:lang w:val="en-US"/>
        </w:rPr>
        <w:t xml:space="preserve"> – each printed on a new line.</w:t>
      </w:r>
    </w:p>
    <w:p w14:paraId="53C57BB6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2436"/>
        <w:gridCol w:w="1816"/>
        <w:gridCol w:w="1418"/>
      </w:tblGrid>
      <w:tr w:rsidR="00165EEB" w:rsidRPr="003549BB" w14:paraId="7F9CBF1B" w14:textId="77777777" w:rsidTr="00A35EEA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7DDF1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A44CF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EA65E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156F0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11984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16BCFABC" w14:textId="77777777" w:rsidTr="00A35EEA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6D10" w14:textId="217586CC" w:rsidR="00165EEB" w:rsidRPr="003549BB" w:rsidRDefault="00A35EEA">
            <w:pPr>
              <w:spacing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Ashton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Kutcher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Ariel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Lilly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Keyden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Aizen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Billy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Braston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"]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DB32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Aizen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Ariel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Billy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Lilly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Ashton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Keyden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Braston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Kutcher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60BF1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0346" w14:textId="6FCACF78" w:rsidR="00165EEB" w:rsidRPr="003549BB" w:rsidRDefault="00A35EEA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["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Denise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Ignatius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Iris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Isacc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Indie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Dean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Donatello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Enfuego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Benjamin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Biser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Bounty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proofErr w:type="spellStart"/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Renard</w:t>
            </w:r>
            <w:proofErr w:type="spellEnd"/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",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Rot</w:t>
            </w:r>
            <w:r>
              <w:rPr>
                <w:rFonts w:ascii="Consolas" w:hAnsi="Consolas"/>
                <w:bCs/>
                <w:sz w:val="22"/>
                <w:szCs w:val="22"/>
                <w:lang w:val="en-US"/>
              </w:rPr>
              <w:t>"]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95C1" w14:textId="77777777" w:rsidR="00165EEB" w:rsidRPr="003549BB" w:rsidRDefault="00165EEB">
            <w:pPr>
              <w:spacing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Rot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Dean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Iris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Biser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Indie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Isacc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Bounty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Denise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Renard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Enfuego</w:t>
            </w:r>
            <w:proofErr w:type="spellEnd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Benjamin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Ignatius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br/>
              <w:t>Donatello</w:t>
            </w:r>
          </w:p>
        </w:tc>
      </w:tr>
    </w:tbl>
    <w:p w14:paraId="4665B7A8" w14:textId="47437F79" w:rsidR="00165EEB" w:rsidRDefault="00165EEB" w:rsidP="00CA4440">
      <w:pPr>
        <w:rPr>
          <w:lang w:val="en-US"/>
        </w:rPr>
      </w:pPr>
    </w:p>
    <w:p w14:paraId="7ECA3713" w14:textId="77777777" w:rsidR="00F77BC1" w:rsidRPr="003549BB" w:rsidRDefault="00F77BC1" w:rsidP="00CA4440">
      <w:pPr>
        <w:rPr>
          <w:lang w:val="en-US"/>
        </w:rPr>
      </w:pPr>
    </w:p>
    <w:p w14:paraId="6DBEF386" w14:textId="4740C070" w:rsidR="00B3385D" w:rsidRPr="003549BB" w:rsidRDefault="00B3385D" w:rsidP="00B3385D">
      <w:pPr>
        <w:pStyle w:val="Heading2"/>
        <w:numPr>
          <w:ilvl w:val="0"/>
          <w:numId w:val="0"/>
        </w:numPr>
        <w:ind w:left="-90"/>
        <w:rPr>
          <w:rFonts w:eastAsiaTheme="majorEastAsia"/>
        </w:rPr>
      </w:pPr>
      <w:r>
        <w:rPr>
          <w:rFonts w:eastAsiaTheme="majorEastAsia"/>
        </w:rPr>
        <w:lastRenderedPageBreak/>
        <w:t>8</w:t>
      </w:r>
      <w:r w:rsidRPr="003549BB">
        <w:rPr>
          <w:rFonts w:eastAsiaTheme="majorEastAsia"/>
        </w:rPr>
        <w:t>.*Catalog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products. You will be given the products’ names and prices.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info about a product in the following format:</w:t>
      </w:r>
    </w:p>
    <w:p w14:paraId="41D676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r w:rsidRPr="003549BB">
        <w:rPr>
          <w:rStyle w:val="CodeChar"/>
          <w:noProof w:val="0"/>
          <w:lang w:val="en-US"/>
        </w:rPr>
        <w:t>productName</w:t>
      </w:r>
      <w:proofErr w:type="spellEnd"/>
      <w:proofErr w:type="gramStart"/>
      <w:r w:rsidRPr="003549BB">
        <w:rPr>
          <w:rStyle w:val="CodeChar"/>
          <w:noProof w:val="0"/>
          <w:lang w:val="en-US"/>
        </w:rPr>
        <w:t>} :</w:t>
      </w:r>
      <w:proofErr w:type="gramEnd"/>
      <w:r w:rsidRPr="003549BB">
        <w:rPr>
          <w:rStyle w:val="CodeChar"/>
          <w:noProof w:val="0"/>
          <w:lang w:val="en-US"/>
        </w:rPr>
        <w:t xml:space="preserve"> {</w:t>
      </w:r>
      <w:proofErr w:type="spellStart"/>
      <w:r w:rsidRPr="003549BB">
        <w:rPr>
          <w:rStyle w:val="CodeChar"/>
          <w:noProof w:val="0"/>
          <w:lang w:val="en-US"/>
        </w:rPr>
        <w:t>productPrice</w:t>
      </w:r>
      <w:proofErr w:type="spellEnd"/>
      <w:r w:rsidRPr="003549BB">
        <w:rPr>
          <w:rStyle w:val="CodeChar"/>
          <w:noProof w:val="0"/>
          <w:lang w:val="en-US"/>
        </w:rPr>
        <w:t>}</w:t>
      </w:r>
      <w:r w:rsidRPr="003549BB">
        <w:rPr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product’s 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3549BB">
        <w:rPr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A31A1E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A31A1E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A31A1E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A31A1E">
        <w:tc>
          <w:tcPr>
            <w:tcW w:w="2666" w:type="dxa"/>
            <w:vAlign w:val="center"/>
          </w:tcPr>
          <w:p w14:paraId="55FD4D47" w14:textId="77777777" w:rsidR="00B3385D" w:rsidRPr="003549BB" w:rsidRDefault="00B3385D" w:rsidP="00A31A1E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</w:t>
            </w:r>
            <w:proofErr w:type="spellEnd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 xml:space="preserve"> : 20.4</w:t>
            </w:r>
          </w:p>
          <w:p w14:paraId="718A8205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Deodorant : 10</w:t>
            </w:r>
          </w:p>
          <w:p w14:paraId="0F6B7B54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A31A1E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A31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A31A1E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</w:p>
          <w:p w14:paraId="48879DC7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20.4</w:t>
            </w:r>
          </w:p>
          <w:p w14:paraId="093BFCDA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</w:t>
            </w:r>
            <w:proofErr w:type="spellStart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Deodorant</w:t>
            </w:r>
            <w:proofErr w:type="spellEnd"/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: 10</w:t>
            </w:r>
          </w:p>
          <w:p w14:paraId="501EE54B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A31A1E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A31A1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184AEB77" w14:textId="36AEF7B0" w:rsidR="00165EEB" w:rsidRPr="003549BB" w:rsidRDefault="00B3385D" w:rsidP="00B3385D">
      <w:pPr>
        <w:pStyle w:val="Heading2"/>
        <w:numPr>
          <w:ilvl w:val="0"/>
          <w:numId w:val="0"/>
        </w:numPr>
      </w:pPr>
      <w:r>
        <w:t>9.</w:t>
      </w:r>
      <w:r w:rsidR="005F5CA5">
        <w:t>*Flight S</w:t>
      </w:r>
      <w:r w:rsidR="00165EEB" w:rsidRPr="003549BB">
        <w:t>chedule</w:t>
      </w:r>
    </w:p>
    <w:p w14:paraId="0D37F678" w14:textId="19AD6A01" w:rsidR="00165EEB" w:rsidRPr="003549BB" w:rsidRDefault="00165EEB" w:rsidP="00165EEB">
      <w:pPr>
        <w:rPr>
          <w:b/>
          <w:lang w:val="en-US"/>
        </w:rPr>
      </w:pPr>
      <w:r w:rsidRPr="003549BB">
        <w:rPr>
          <w:lang w:val="en-US"/>
        </w:rPr>
        <w:t>You will receive a</w:t>
      </w:r>
      <w:r w:rsidR="00B3385D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array</w:t>
      </w:r>
      <w:r w:rsidRPr="003549BB">
        <w:rPr>
          <w:lang w:val="en-US"/>
        </w:rPr>
        <w:t xml:space="preserve"> with </w:t>
      </w:r>
      <w:r w:rsidRPr="003549BB">
        <w:rPr>
          <w:b/>
          <w:lang w:val="en-US"/>
        </w:rPr>
        <w:t>arrays.</w:t>
      </w:r>
    </w:p>
    <w:p w14:paraId="36F722F3" w14:textId="2CC8728B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First array (</w:t>
      </w:r>
      <w:r w:rsidRPr="003549BB">
        <w:rPr>
          <w:b/>
          <w:lang w:val="en-US"/>
        </w:rPr>
        <w:t>at index 0</w:t>
      </w:r>
      <w:r w:rsidRPr="003549BB">
        <w:rPr>
          <w:lang w:val="en-US"/>
        </w:rPr>
        <w:t xml:space="preserve">) will hold all flights on </w:t>
      </w:r>
      <w:r w:rsidRPr="003549BB">
        <w:rPr>
          <w:b/>
          <w:lang w:val="en-US"/>
        </w:rPr>
        <w:t>specific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sector</w:t>
      </w:r>
      <w:r w:rsidRPr="003549BB">
        <w:rPr>
          <w:lang w:val="en-US"/>
        </w:rPr>
        <w:t xml:space="preserve"> in the airport. The second array (</w:t>
      </w:r>
      <w:r w:rsidRPr="003549BB">
        <w:rPr>
          <w:b/>
          <w:lang w:val="en-US"/>
        </w:rPr>
        <w:t>at index 1</w:t>
      </w:r>
      <w:r w:rsidRPr="003549BB">
        <w:rPr>
          <w:lang w:val="en-US"/>
        </w:rPr>
        <w:t xml:space="preserve">) will contain </w:t>
      </w:r>
      <w:r w:rsidRPr="003549BB">
        <w:rPr>
          <w:b/>
          <w:lang w:val="en-US"/>
        </w:rPr>
        <w:t>new changed statuses</w:t>
      </w:r>
      <w:r w:rsidRPr="003549BB">
        <w:rPr>
          <w:lang w:val="en-US"/>
        </w:rPr>
        <w:t xml:space="preserve"> of </w:t>
      </w:r>
      <w:r w:rsidRPr="003549BB">
        <w:rPr>
          <w:b/>
          <w:lang w:val="en-US"/>
        </w:rPr>
        <w:t>some</w:t>
      </w:r>
      <w:r w:rsidRPr="003549BB">
        <w:rPr>
          <w:lang w:val="en-US"/>
        </w:rPr>
        <w:t xml:space="preserve"> of the </w:t>
      </w:r>
      <w:r w:rsidRPr="003549BB">
        <w:rPr>
          <w:b/>
          <w:lang w:val="en-US"/>
        </w:rPr>
        <w:t>flights</w:t>
      </w:r>
      <w:r w:rsidRPr="003549BB">
        <w:rPr>
          <w:lang w:val="en-US"/>
        </w:rPr>
        <w:t xml:space="preserve"> at this airport. The third array (</w:t>
      </w:r>
      <w:r w:rsidRPr="003549BB">
        <w:rPr>
          <w:b/>
          <w:lang w:val="en-US"/>
        </w:rPr>
        <w:t>at index 2</w:t>
      </w:r>
      <w:r w:rsidRPr="003549BB">
        <w:rPr>
          <w:lang w:val="en-US"/>
        </w:rPr>
        <w:t xml:space="preserve">) will have a single </w:t>
      </w:r>
      <w:r w:rsidRPr="003549BB">
        <w:rPr>
          <w:b/>
          <w:lang w:val="en-US"/>
        </w:rPr>
        <w:t xml:space="preserve">string, </w:t>
      </w:r>
      <w:r w:rsidR="00B3385D">
        <w:rPr>
          <w:lang w:val="en-US"/>
        </w:rPr>
        <w:t>which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be flight status</w:t>
      </w:r>
      <w:r w:rsidRPr="003549BB">
        <w:rPr>
          <w:lang w:val="en-US"/>
        </w:rPr>
        <w:t xml:space="preserve"> you need to check. When you put all flights into a</w:t>
      </w:r>
      <w:r w:rsidR="00B3385D"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 xml:space="preserve">OBJECT, </w:t>
      </w:r>
      <w:r w:rsidRPr="003549BB">
        <w:rPr>
          <w:lang w:val="en-US"/>
        </w:rPr>
        <w:t>and change the statuses depends on the new information on the second array. You must print all flights with the given status from the last array.</w:t>
      </w:r>
    </w:p>
    <w:p w14:paraId="42049773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165EEB" w:rsidRPr="003549BB" w14:paraId="50FDE024" w14:textId="77777777" w:rsidTr="00B51FF4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532E215" w14:textId="77777777" w:rsidR="00165EEB" w:rsidRPr="003549BB" w:rsidRDefault="00165EEB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4C180829" w14:textId="77777777" w:rsidR="00165EEB" w:rsidRPr="003549BB" w:rsidRDefault="00165EEB" w:rsidP="00E6583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0706F7B5" w14:textId="77777777" w:rsidTr="00B51FF4">
        <w:tc>
          <w:tcPr>
            <w:tcW w:w="3091" w:type="dxa"/>
            <w:vAlign w:val="center"/>
          </w:tcPr>
          <w:p w14:paraId="368C975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[['WN269 Delaware',</w:t>
            </w:r>
          </w:p>
          <w:p w14:paraId="4A971C1B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'FL2269 Oregon',</w:t>
            </w:r>
          </w:p>
          <w:p w14:paraId="221E0B6E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'WN498 Las Vegas',</w:t>
            </w:r>
          </w:p>
          <w:p w14:paraId="75A949B5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'WN3145 Ohio',</w:t>
            </w:r>
          </w:p>
          <w:p w14:paraId="7A7DA14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'WN612 Alabama',</w:t>
            </w:r>
          </w:p>
          <w:p w14:paraId="40A1432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'WN4010 New York',</w:t>
            </w:r>
          </w:p>
          <w:p w14:paraId="059A6D6A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'WN1173 California',</w:t>
            </w:r>
          </w:p>
          <w:p w14:paraId="1064361B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'DL2120 Texas',</w:t>
            </w:r>
          </w:p>
          <w:p w14:paraId="6F7C5EEE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'KL5744 Illinois',</w:t>
            </w:r>
          </w:p>
          <w:p w14:paraId="1152C85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'WN678 Pennsylvania'],</w:t>
            </w:r>
          </w:p>
          <w:p w14:paraId="2FDCC9C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['DL2120 Cancelled',</w:t>
            </w:r>
          </w:p>
          <w:p w14:paraId="4435FA7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'WN612 Cancelled',</w:t>
            </w:r>
          </w:p>
          <w:p w14:paraId="65D7586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'WN1173 Cancelled',</w:t>
            </w:r>
          </w:p>
          <w:p w14:paraId="1167AD8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'SK430 Cancelled'],</w:t>
            </w:r>
          </w:p>
          <w:p w14:paraId="5178F7C6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['Cancelled']</w:t>
            </w:r>
          </w:p>
          <w:p w14:paraId="28C637B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379" w:type="dxa"/>
            <w:vAlign w:val="center"/>
          </w:tcPr>
          <w:p w14:paraId="5753C6E3" w14:textId="6CB8C34E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'Alabama', Status: 'Cancelled' }</w:t>
            </w:r>
          </w:p>
          <w:p w14:paraId="4401CBC8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'California', Status: 'Cancelled' }</w:t>
            </w:r>
          </w:p>
          <w:p w14:paraId="13F37EEB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 Destination: 'Texas', Status: 'Cancelled' }</w:t>
            </w:r>
          </w:p>
          <w:p w14:paraId="7F58A6E1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</w:p>
        </w:tc>
      </w:tr>
      <w:tr w:rsidR="00165EEB" w:rsidRPr="003549BB" w14:paraId="0A02BE13" w14:textId="77777777" w:rsidTr="00B51FF4">
        <w:tc>
          <w:tcPr>
            <w:tcW w:w="3091" w:type="dxa"/>
            <w:vAlign w:val="center"/>
          </w:tcPr>
          <w:p w14:paraId="315998DF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[['WN269 Delaware',</w:t>
            </w:r>
          </w:p>
          <w:p w14:paraId="554A6CB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'FL2269 Oregon',</w:t>
            </w:r>
          </w:p>
          <w:p w14:paraId="233A84AD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'WN498 Las Vegas',</w:t>
            </w:r>
          </w:p>
          <w:p w14:paraId="1700978C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'WN3145 Ohio',</w:t>
            </w:r>
          </w:p>
          <w:p w14:paraId="0CC2A04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'WN612 Alabama',</w:t>
            </w:r>
          </w:p>
          <w:p w14:paraId="218B1258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'WN4010 New York',</w:t>
            </w:r>
          </w:p>
          <w:p w14:paraId="6F4B71F0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'WN1173 California',</w:t>
            </w:r>
          </w:p>
          <w:p w14:paraId="3C5EF85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'DL2120 Texas',</w:t>
            </w:r>
          </w:p>
          <w:p w14:paraId="226976F9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'KL5744 Illinois',</w:t>
            </w:r>
          </w:p>
          <w:p w14:paraId="4305FABC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'WN678 Pennsylvania'],</w:t>
            </w:r>
          </w:p>
          <w:p w14:paraId="5770D4B0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   ['DL2120 Cancelled',</w:t>
            </w:r>
          </w:p>
          <w:p w14:paraId="1E9C4E57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'WN612 Cancelled',</w:t>
            </w:r>
          </w:p>
          <w:p w14:paraId="6D761062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'WN1173 Cancelled',</w:t>
            </w:r>
          </w:p>
          <w:p w14:paraId="655F62F4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'SK330 Cancelled'],</w:t>
            </w:r>
          </w:p>
          <w:p w14:paraId="17642573" w14:textId="77777777" w:rsidR="00165EEB" w:rsidRPr="003549BB" w:rsidRDefault="00165EEB" w:rsidP="00E658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ab/>
              <w:t>['Ready to fly']</w:t>
            </w:r>
          </w:p>
          <w:p w14:paraId="77FD7B73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379" w:type="dxa"/>
            <w:vAlign w:val="center"/>
          </w:tcPr>
          <w:p w14:paraId="5275E057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'Delaware', Status: 'Ready to fly' }</w:t>
            </w:r>
          </w:p>
          <w:p w14:paraId="0F2C434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'Oregon', Status: 'Ready to fly' }</w:t>
            </w:r>
          </w:p>
          <w:p w14:paraId="301E7E59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'Las', Status: 'Ready to fly' }</w:t>
            </w:r>
          </w:p>
          <w:p w14:paraId="1CE1D79A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'Ohio', Status: 'Ready to fly' }</w:t>
            </w:r>
          </w:p>
          <w:p w14:paraId="1F18FC6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'New', Status: 'Ready to fly' }</w:t>
            </w:r>
          </w:p>
          <w:p w14:paraId="1C988E08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'Illinois', Status: 'Ready to fly' }</w:t>
            </w:r>
          </w:p>
          <w:p w14:paraId="238D97BC" w14:textId="77777777" w:rsidR="00165EEB" w:rsidRPr="003549BB" w:rsidRDefault="00165EEB" w:rsidP="00E6583B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bCs/>
                <w:sz w:val="22"/>
                <w:szCs w:val="22"/>
                <w:lang w:val="en-US"/>
              </w:rPr>
              <w:t>{ Destination: 'Pennsylvania', Status: 'Ready to fly' }</w:t>
            </w:r>
          </w:p>
        </w:tc>
      </w:tr>
    </w:tbl>
    <w:p w14:paraId="5D0E32F9" w14:textId="08D88031" w:rsidR="000B29A5" w:rsidRPr="003549BB" w:rsidRDefault="000B29A5" w:rsidP="000B29A5">
      <w:pPr>
        <w:pStyle w:val="Default"/>
        <w:rPr>
          <w:rFonts w:eastAsiaTheme="majorEastAsia"/>
        </w:rPr>
      </w:pPr>
    </w:p>
    <w:p w14:paraId="0BC725D7" w14:textId="2EAFC977" w:rsidR="00B3385D" w:rsidRPr="003549BB" w:rsidRDefault="00B3385D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lastRenderedPageBreak/>
        <w:t xml:space="preserve">10. </w:t>
      </w:r>
      <w:r w:rsidR="00F77BC1">
        <w:t>*</w:t>
      </w:r>
      <w:r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You will be given a register of systems with components and subcomponents. You need to build an ordered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The elements are registered in a very simple way. When you have processed all of the input data, you must print them in a specific order. For every System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</w:t>
      </w:r>
      <w:proofErr w:type="spellStart"/>
      <w:r w:rsidRPr="003549BB">
        <w:rPr>
          <w:rStyle w:val="CodeChar"/>
          <w:noProof w:val="0"/>
          <w:lang w:val="en-US"/>
        </w:rPr>
        <w:t>systemName</w:t>
      </w:r>
      <w:proofErr w:type="spellEnd"/>
      <w:r w:rsidRPr="003549BB">
        <w:rPr>
          <w:rStyle w:val="CodeChar"/>
          <w:noProof w:val="0"/>
          <w:lang w:val="en-US"/>
        </w:rPr>
        <w:t>} | {</w:t>
      </w:r>
      <w:proofErr w:type="spellStart"/>
      <w:r w:rsidRPr="003549BB">
        <w:rPr>
          <w:rStyle w:val="CodeChar"/>
          <w:noProof w:val="0"/>
          <w:lang w:val="en-US"/>
        </w:rPr>
        <w:t>componentName</w:t>
      </w:r>
      <w:proofErr w:type="spellEnd"/>
      <w:r w:rsidRPr="003549BB">
        <w:rPr>
          <w:rStyle w:val="CodeChar"/>
          <w:noProof w:val="0"/>
          <w:lang w:val="en-US"/>
        </w:rPr>
        <w:t>} | {</w:t>
      </w:r>
      <w:proofErr w:type="spellStart"/>
      <w:r w:rsidRPr="003549BB">
        <w:rPr>
          <w:rStyle w:val="CodeChar"/>
          <w:noProof w:val="0"/>
          <w:lang w:val="en-US"/>
        </w:rPr>
        <w:t>subcomponentName</w:t>
      </w:r>
      <w:proofErr w:type="spellEnd"/>
      <w:r w:rsidRPr="003549BB">
        <w:rPr>
          <w:rStyle w:val="CodeChar"/>
          <w:noProof w:val="0"/>
          <w:lang w:val="en-US"/>
        </w:rPr>
        <w:t>}</w:t>
      </w:r>
      <w:r w:rsidRPr="003549BB">
        <w:rPr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</w:t>
      </w:r>
      <w:proofErr w:type="spellStart"/>
      <w:proofErr w:type="gramStart"/>
      <w:r w:rsidRPr="003549BB">
        <w:rPr>
          <w:noProof w:val="0"/>
          <w:lang w:val="en-US"/>
        </w:rPr>
        <w:t>systemName</w:t>
      </w:r>
      <w:proofErr w:type="spellEnd"/>
      <w:proofErr w:type="gramEnd"/>
      <w:r w:rsidRPr="003549BB">
        <w:rPr>
          <w:noProof w:val="0"/>
          <w:lang w:val="en-US"/>
        </w:rPr>
        <w:t>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componentName</w:t>
      </w:r>
      <w:proofErr w:type="spellEnd"/>
      <w:r w:rsidRPr="003549BB">
        <w:rPr>
          <w:noProof w:val="0"/>
          <w:lang w:val="en-US"/>
        </w:rPr>
        <w:t>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spellStart"/>
      <w:proofErr w:type="gramEnd"/>
      <w:r w:rsidRPr="003549BB">
        <w:rPr>
          <w:noProof w:val="0"/>
          <w:lang w:val="en-US"/>
        </w:rPr>
        <w:t>subcomponentName</w:t>
      </w:r>
      <w:proofErr w:type="spellEnd"/>
      <w:r w:rsidRPr="003549BB">
        <w:rPr>
          <w:noProof w:val="0"/>
          <w:lang w:val="en-US"/>
        </w:rPr>
        <w:t>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</w:t>
      </w:r>
      <w:proofErr w:type="gramStart"/>
      <w:r w:rsidRPr="003549BB">
        <w:rPr>
          <w:noProof w:val="0"/>
          <w:lang w:val="en-US"/>
        </w:rPr>
        <w:t>|{</w:t>
      </w:r>
      <w:proofErr w:type="gramEnd"/>
      <w:r w:rsidRPr="003549BB">
        <w:rPr>
          <w:noProof w:val="0"/>
          <w:lang w:val="en-US"/>
        </w:rPr>
        <w:t>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E78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E787C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E787C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E78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E787C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proofErr w:type="spellStart"/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proofErr w:type="spellEnd"/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lastRenderedPageBreak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proofErr w:type="spellStart"/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proofErr w:type="spellEnd"/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E787C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747CB" w14:textId="77777777" w:rsidR="002115EA" w:rsidRDefault="002115EA" w:rsidP="00B51FF4">
      <w:pPr>
        <w:spacing w:after="0" w:line="240" w:lineRule="auto"/>
      </w:pPr>
      <w:r>
        <w:separator/>
      </w:r>
    </w:p>
  </w:endnote>
  <w:endnote w:type="continuationSeparator" w:id="0">
    <w:p w14:paraId="1BC6CD4F" w14:textId="77777777" w:rsidR="002115EA" w:rsidRDefault="002115EA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A104E" w14:textId="77777777" w:rsidR="00B51FF4" w:rsidRPr="00AC77AD" w:rsidRDefault="00B51FF4" w:rsidP="00B51FF4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0A0492B" wp14:editId="7023BF60">
          <wp:simplePos x="0" y="0"/>
          <wp:positionH relativeFrom="margin">
            <wp:posOffset>-91440</wp:posOffset>
          </wp:positionH>
          <wp:positionV relativeFrom="paragraph">
            <wp:posOffset>220345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US"/>
      </w:rPr>
      <w:drawing>
        <wp:inline distT="0" distB="0" distL="0" distR="0" wp14:anchorId="2671AE07" wp14:editId="722E0899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0CCF6A" wp14:editId="657DFCD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D004A0" id="Straight Connector 38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5963CD" wp14:editId="595682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E30DFE" w14:textId="41618ACA" w:rsidR="00B51FF4" w:rsidRPr="008C2B83" w:rsidRDefault="00B51FF4" w:rsidP="00B51FF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82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82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1BE30DFE" w14:textId="41618ACA" w:rsidR="00B51FF4" w:rsidRPr="008C2B83" w:rsidRDefault="00B51FF4" w:rsidP="00B51FF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582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582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EA3EBA" wp14:editId="437543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31786" w14:textId="77777777" w:rsidR="00B51FF4" w:rsidRDefault="00B51FF4" w:rsidP="00B51FF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EA3EBA" id="Text Box 3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F731786" w14:textId="77777777" w:rsidR="00B51FF4" w:rsidRDefault="00B51FF4" w:rsidP="00B51FF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BDC8EE" wp14:editId="7FD21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43DBF" w14:textId="77777777" w:rsidR="00B51FF4" w:rsidRDefault="00B51FF4" w:rsidP="00B51FF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A1A12D" w14:textId="77777777" w:rsidR="00B51FF4" w:rsidRDefault="00B51FF4" w:rsidP="00B51FF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EDF3F1" wp14:editId="0BB453E6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034EE3" wp14:editId="39F61403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06A7DC0" wp14:editId="0066ED3F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829BC" wp14:editId="5955CC57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8D12EB" wp14:editId="7E1B8C72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1E7F1C5" wp14:editId="3A32CBE3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C49B95" wp14:editId="169184FD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A799ED" wp14:editId="23C905E5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F3F223" wp14:editId="369D21A6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0BDBD" wp14:editId="141BCCBC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BDC8EE" id="Text Box 3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643DBF" w14:textId="77777777" w:rsidR="00B51FF4" w:rsidRDefault="00B51FF4" w:rsidP="00B51FF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A1A12D" w14:textId="77777777" w:rsidR="00B51FF4" w:rsidRDefault="00B51FF4" w:rsidP="00B51FF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EDF3F1" wp14:editId="0BB453E6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0034EE3" wp14:editId="39F61403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06A7DC0" wp14:editId="0066ED3F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829BC" wp14:editId="5955CC57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8D12EB" wp14:editId="7E1B8C72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E7F1C5" wp14:editId="3A32CBE3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9C49B95" wp14:editId="169184FD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7A799ED" wp14:editId="23C905E5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F3F223" wp14:editId="369D21A6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0BDBD" wp14:editId="141BCCBC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CEE5AC" w14:textId="77777777" w:rsidR="00B51FF4" w:rsidRDefault="00B51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7701F" w14:textId="77777777" w:rsidR="002115EA" w:rsidRDefault="002115EA" w:rsidP="00B51FF4">
      <w:pPr>
        <w:spacing w:after="0" w:line="240" w:lineRule="auto"/>
      </w:pPr>
      <w:r>
        <w:separator/>
      </w:r>
    </w:p>
  </w:footnote>
  <w:footnote w:type="continuationSeparator" w:id="0">
    <w:p w14:paraId="6BA03B2B" w14:textId="77777777" w:rsidR="002115EA" w:rsidRDefault="002115EA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98EF0" w14:textId="36C6F395" w:rsidR="00B51FF4" w:rsidRDefault="00B51FF4">
    <w:pPr>
      <w:pStyle w:val="Header"/>
    </w:pPr>
  </w:p>
  <w:p w14:paraId="097B5FD8" w14:textId="77777777" w:rsidR="00B51FF4" w:rsidRDefault="00B51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3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5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37"/>
  </w:num>
  <w:num w:numId="5">
    <w:abstractNumId w:val="22"/>
  </w:num>
  <w:num w:numId="6">
    <w:abstractNumId w:val="11"/>
  </w:num>
  <w:num w:numId="7">
    <w:abstractNumId w:val="36"/>
  </w:num>
  <w:num w:numId="8">
    <w:abstractNumId w:val="10"/>
  </w:num>
  <w:num w:numId="9">
    <w:abstractNumId w:val="21"/>
  </w:num>
  <w:num w:numId="10">
    <w:abstractNumId w:val="19"/>
  </w:num>
  <w:num w:numId="11">
    <w:abstractNumId w:val="2"/>
  </w:num>
  <w:num w:numId="12">
    <w:abstractNumId w:val="30"/>
  </w:num>
  <w:num w:numId="13">
    <w:abstractNumId w:val="8"/>
  </w:num>
  <w:num w:numId="14">
    <w:abstractNumId w:val="29"/>
  </w:num>
  <w:num w:numId="15">
    <w:abstractNumId w:val="28"/>
  </w:num>
  <w:num w:numId="16">
    <w:abstractNumId w:val="9"/>
  </w:num>
  <w:num w:numId="17">
    <w:abstractNumId w:val="35"/>
  </w:num>
  <w:num w:numId="18">
    <w:abstractNumId w:val="13"/>
  </w:num>
  <w:num w:numId="19">
    <w:abstractNumId w:val="4"/>
  </w:num>
  <w:num w:numId="20">
    <w:abstractNumId w:val="0"/>
  </w:num>
  <w:num w:numId="21">
    <w:abstractNumId w:val="34"/>
  </w:num>
  <w:num w:numId="22">
    <w:abstractNumId w:val="3"/>
  </w:num>
  <w:num w:numId="23">
    <w:abstractNumId w:val="15"/>
  </w:num>
  <w:num w:numId="24">
    <w:abstractNumId w:val="25"/>
  </w:num>
  <w:num w:numId="25">
    <w:abstractNumId w:val="16"/>
  </w:num>
  <w:num w:numId="26">
    <w:abstractNumId w:val="1"/>
  </w:num>
  <w:num w:numId="27">
    <w:abstractNumId w:val="14"/>
  </w:num>
  <w:num w:numId="28">
    <w:abstractNumId w:val="32"/>
  </w:num>
  <w:num w:numId="29">
    <w:abstractNumId w:val="33"/>
  </w:num>
  <w:num w:numId="30">
    <w:abstractNumId w:val="5"/>
  </w:num>
  <w:num w:numId="31">
    <w:abstractNumId w:val="27"/>
  </w:num>
  <w:num w:numId="32">
    <w:abstractNumId w:val="18"/>
  </w:num>
  <w:num w:numId="33">
    <w:abstractNumId w:val="31"/>
  </w:num>
  <w:num w:numId="34">
    <w:abstractNumId w:val="17"/>
  </w:num>
  <w:num w:numId="35">
    <w:abstractNumId w:val="24"/>
  </w:num>
  <w:num w:numId="36">
    <w:abstractNumId w:val="20"/>
  </w:num>
  <w:num w:numId="37">
    <w:abstractNumId w:val="12"/>
    <w:lvlOverride w:ilvl="0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FDE"/>
    <w:rsid w:val="00020178"/>
    <w:rsid w:val="0002215A"/>
    <w:rsid w:val="000B29A5"/>
    <w:rsid w:val="000D3C12"/>
    <w:rsid w:val="000D4040"/>
    <w:rsid w:val="000E541C"/>
    <w:rsid w:val="00100F67"/>
    <w:rsid w:val="00123F04"/>
    <w:rsid w:val="00134128"/>
    <w:rsid w:val="00165EEB"/>
    <w:rsid w:val="001813F3"/>
    <w:rsid w:val="001875DD"/>
    <w:rsid w:val="00192610"/>
    <w:rsid w:val="001F77D1"/>
    <w:rsid w:val="002115EA"/>
    <w:rsid w:val="00245617"/>
    <w:rsid w:val="00291687"/>
    <w:rsid w:val="002D46F7"/>
    <w:rsid w:val="002F21D3"/>
    <w:rsid w:val="003549BB"/>
    <w:rsid w:val="003807E6"/>
    <w:rsid w:val="003A6153"/>
    <w:rsid w:val="003B7A07"/>
    <w:rsid w:val="003E2178"/>
    <w:rsid w:val="004159D1"/>
    <w:rsid w:val="00456C49"/>
    <w:rsid w:val="004A4C09"/>
    <w:rsid w:val="00565D83"/>
    <w:rsid w:val="005B18B1"/>
    <w:rsid w:val="005C1FBB"/>
    <w:rsid w:val="005F05BD"/>
    <w:rsid w:val="005F5CA5"/>
    <w:rsid w:val="00646C9C"/>
    <w:rsid w:val="0065476D"/>
    <w:rsid w:val="0067187F"/>
    <w:rsid w:val="00672E76"/>
    <w:rsid w:val="00675845"/>
    <w:rsid w:val="006D0973"/>
    <w:rsid w:val="006F53FE"/>
    <w:rsid w:val="00715CBA"/>
    <w:rsid w:val="007338C2"/>
    <w:rsid w:val="007439EB"/>
    <w:rsid w:val="00792305"/>
    <w:rsid w:val="008267BE"/>
    <w:rsid w:val="008272BE"/>
    <w:rsid w:val="00842FBE"/>
    <w:rsid w:val="00867367"/>
    <w:rsid w:val="00870F8D"/>
    <w:rsid w:val="0088368B"/>
    <w:rsid w:val="009033D2"/>
    <w:rsid w:val="0093402E"/>
    <w:rsid w:val="00940FEF"/>
    <w:rsid w:val="009C2C3E"/>
    <w:rsid w:val="009E3BF7"/>
    <w:rsid w:val="009F5434"/>
    <w:rsid w:val="00A07379"/>
    <w:rsid w:val="00A35EEA"/>
    <w:rsid w:val="00A55076"/>
    <w:rsid w:val="00A677BA"/>
    <w:rsid w:val="00A75C0F"/>
    <w:rsid w:val="00AB6AE4"/>
    <w:rsid w:val="00B33193"/>
    <w:rsid w:val="00B3385D"/>
    <w:rsid w:val="00B51FF4"/>
    <w:rsid w:val="00B63005"/>
    <w:rsid w:val="00B6536A"/>
    <w:rsid w:val="00BF2BF6"/>
    <w:rsid w:val="00C1556B"/>
    <w:rsid w:val="00C233BE"/>
    <w:rsid w:val="00CA4440"/>
    <w:rsid w:val="00CB2E67"/>
    <w:rsid w:val="00CC0BAC"/>
    <w:rsid w:val="00CD6AD6"/>
    <w:rsid w:val="00D609EA"/>
    <w:rsid w:val="00D90C1D"/>
    <w:rsid w:val="00DA1AF9"/>
    <w:rsid w:val="00DA448F"/>
    <w:rsid w:val="00DD41E5"/>
    <w:rsid w:val="00DD5381"/>
    <w:rsid w:val="00E26142"/>
    <w:rsid w:val="00E36B36"/>
    <w:rsid w:val="00E561E6"/>
    <w:rsid w:val="00E6087F"/>
    <w:rsid w:val="00E822BB"/>
    <w:rsid w:val="00E8571C"/>
    <w:rsid w:val="00EA2FED"/>
    <w:rsid w:val="00F31DED"/>
    <w:rsid w:val="00F4582C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mdb.com/name/nm0003418/?ref_=tt_ov_d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mdb.com/name/nm0000338/?ref_=tt_ov_d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mdb.com/name/nm0634240/?ref_=tt_ov_d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322/Objects-and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D07F-C5A9-47CD-BF78-9E10D1DC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</Template>
  <TotalTime>467</TotalTime>
  <Pages>9</Pages>
  <Words>1841</Words>
  <Characters>10499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24</cp:revision>
  <dcterms:created xsi:type="dcterms:W3CDTF">2018-10-25T16:48:00Z</dcterms:created>
  <dcterms:modified xsi:type="dcterms:W3CDTF">2019-02-25T13:49:00Z</dcterms:modified>
</cp:coreProperties>
</file>