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48DBF5" w14:textId="60D489C8" w:rsidR="00AB1AF2" w:rsidRDefault="00C1371B">
      <w:pPr>
        <w:pStyle w:val="Heading"/>
      </w:pPr>
      <w:r>
        <w:t xml:space="preserve">Lab: </w:t>
      </w:r>
      <w:r>
        <w:rPr>
          <w:lang w:val="en-US"/>
        </w:rPr>
        <w:t>Functions</w:t>
      </w:r>
      <w:r w:rsidR="006B1045">
        <w:rPr>
          <w:lang w:val="en-US"/>
        </w:rPr>
        <w:t xml:space="preserve"> </w:t>
      </w:r>
    </w:p>
    <w:p w14:paraId="3DBABF7B" w14:textId="2BD4A677" w:rsidR="00A977F2" w:rsidRDefault="00204C06" w:rsidP="00A977F2">
      <w:pPr>
        <w:spacing w:before="80" w:after="120"/>
        <w:rPr>
          <w:rFonts w:cs="Arial"/>
        </w:rPr>
      </w:pPr>
      <w:r>
        <w:rPr>
          <w:rFonts w:cs="Arial"/>
        </w:rPr>
        <w:t xml:space="preserve"> </w:t>
      </w:r>
      <w:r w:rsidR="00A977F2" w:rsidRPr="00F657BB">
        <w:rPr>
          <w:rFonts w:cs="Arial"/>
        </w:rPr>
        <w:t xml:space="preserve">Problems for in-class lab for the </w:t>
      </w:r>
      <w:hyperlink r:id="rId8" w:history="1">
        <w:r w:rsidR="00D4508D">
          <w:rPr>
            <w:rStyle w:val="Hyperlink"/>
            <w:sz w:val="24"/>
            <w:szCs w:val="24"/>
            <w:lang w:val="en-US"/>
          </w:rPr>
          <w:t>"</w:t>
        </w:r>
        <w:r w:rsidR="00D4508D">
          <w:rPr>
            <w:rStyle w:val="Hyperlink"/>
            <w:sz w:val="24"/>
            <w:szCs w:val="24"/>
          </w:rPr>
          <w:t>Technology Fundamentals</w:t>
        </w:r>
        <w:r w:rsidR="00D4508D">
          <w:rPr>
            <w:rStyle w:val="Hyperlink"/>
            <w:sz w:val="24"/>
            <w:szCs w:val="24"/>
            <w:lang w:val="en-US"/>
          </w:rPr>
          <w:t>"</w:t>
        </w:r>
        <w:r w:rsidR="00A977F2">
          <w:rPr>
            <w:rStyle w:val="Hyperlink"/>
            <w:sz w:val="24"/>
            <w:szCs w:val="24"/>
          </w:rPr>
          <w:t xml:space="preserve"> course @ SoftUni</w:t>
        </w:r>
      </w:hyperlink>
      <w:r w:rsidR="00A977F2">
        <w:rPr>
          <w:sz w:val="24"/>
          <w:szCs w:val="24"/>
        </w:rPr>
        <w:t>.</w:t>
      </w:r>
    </w:p>
    <w:p w14:paraId="046C6C34" w14:textId="2089467D" w:rsidR="00A977F2" w:rsidRPr="00A977F2" w:rsidRDefault="00A977F2" w:rsidP="00A977F2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 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 w:rsidR="00204C06">
        <w:rPr>
          <w:rFonts w:cs="Arial"/>
          <w:lang w:val="en-US"/>
        </w:rPr>
        <w:t>:</w:t>
      </w:r>
      <w:r>
        <w:rPr>
          <w:rFonts w:cs="Arial"/>
        </w:rPr>
        <w:t xml:space="preserve"> </w:t>
      </w:r>
      <w:hyperlink r:id="rId9" w:history="1">
        <w:r w:rsidR="00204C06" w:rsidRPr="00D4508D">
          <w:rPr>
            <w:rStyle w:val="Hyperlink"/>
            <w:sz w:val="24"/>
            <w:szCs w:val="24"/>
            <w:lang w:val="en-US"/>
          </w:rPr>
          <w:t>Functions</w:t>
        </w:r>
        <w:r w:rsidR="00A96D20" w:rsidRPr="00D4508D">
          <w:rPr>
            <w:rStyle w:val="Hyperlink"/>
            <w:sz w:val="24"/>
            <w:szCs w:val="24"/>
            <w:lang w:val="en-US"/>
          </w:rPr>
          <w:t xml:space="preserve"> </w:t>
        </w:r>
        <w:r w:rsidR="00204C06" w:rsidRPr="00D4508D">
          <w:rPr>
            <w:rStyle w:val="Hyperlink"/>
            <w:sz w:val="24"/>
            <w:szCs w:val="24"/>
            <w:lang w:val="en-US"/>
          </w:rPr>
          <w:t>-Lab</w:t>
        </w:r>
      </w:hyperlink>
    </w:p>
    <w:p w14:paraId="2555E501" w14:textId="2C16C73C" w:rsidR="00AB1AF2" w:rsidRDefault="001B3393">
      <w:pPr>
        <w:pStyle w:val="Heading2"/>
        <w:numPr>
          <w:ilvl w:val="0"/>
          <w:numId w:val="4"/>
        </w:numPr>
      </w:pPr>
      <w:bookmarkStart w:id="0" w:name="_GoBack"/>
      <w:bookmarkEnd w:id="0"/>
      <w:r>
        <w:t>Car Tax C</w:t>
      </w:r>
      <w:r w:rsidR="00C1371B">
        <w:t>alculator</w:t>
      </w:r>
    </w:p>
    <w:p w14:paraId="6B3F30AD" w14:textId="4FD33CD8" w:rsidR="00AB1AF2" w:rsidRPr="001B3393" w:rsidRDefault="00C1371B">
      <w:pPr>
        <w:pStyle w:val="Body"/>
        <w:rPr>
          <w:sz w:val="24"/>
          <w:szCs w:val="24"/>
        </w:rPr>
      </w:pPr>
      <w:r w:rsidRPr="001B3393">
        <w:rPr>
          <w:sz w:val="24"/>
          <w:szCs w:val="24"/>
        </w:rPr>
        <w:t xml:space="preserve">Write a function that </w:t>
      </w:r>
      <w:r w:rsidRPr="001B3393">
        <w:rPr>
          <w:b/>
          <w:bCs/>
          <w:sz w:val="24"/>
          <w:szCs w:val="24"/>
        </w:rPr>
        <w:t xml:space="preserve">receives a power </w:t>
      </w:r>
      <w:r w:rsidRPr="001B3393">
        <w:rPr>
          <w:sz w:val="24"/>
          <w:szCs w:val="24"/>
        </w:rPr>
        <w:t>in kW</w:t>
      </w:r>
      <w:r w:rsidRPr="001B3393">
        <w:rPr>
          <w:b/>
          <w:bCs/>
          <w:sz w:val="24"/>
          <w:szCs w:val="24"/>
        </w:rPr>
        <w:t xml:space="preserve"> </w:t>
      </w:r>
      <w:r w:rsidR="001B3393">
        <w:rPr>
          <w:sz w:val="24"/>
          <w:szCs w:val="24"/>
        </w:rPr>
        <w:t>of car'</w:t>
      </w:r>
      <w:r w:rsidR="00911C2B" w:rsidRPr="001B3393">
        <w:rPr>
          <w:sz w:val="24"/>
          <w:szCs w:val="24"/>
        </w:rPr>
        <w:t>s</w:t>
      </w:r>
      <w:r w:rsidR="00204C06" w:rsidRPr="001B3393">
        <w:rPr>
          <w:b/>
          <w:bCs/>
          <w:sz w:val="24"/>
          <w:szCs w:val="24"/>
        </w:rPr>
        <w:t xml:space="preserve">, </w:t>
      </w:r>
      <w:r w:rsidR="00204C06" w:rsidRPr="001B3393">
        <w:rPr>
          <w:sz w:val="24"/>
          <w:szCs w:val="24"/>
        </w:rPr>
        <w:t>and</w:t>
      </w:r>
      <w:r w:rsidRPr="001B3393">
        <w:rPr>
          <w:sz w:val="24"/>
          <w:szCs w:val="24"/>
        </w:rPr>
        <w:t xml:space="preserve"> </w:t>
      </w:r>
      <w:r w:rsidRPr="001B3393">
        <w:rPr>
          <w:b/>
          <w:bCs/>
          <w:sz w:val="24"/>
          <w:szCs w:val="24"/>
        </w:rPr>
        <w:t xml:space="preserve">prints </w:t>
      </w:r>
      <w:r w:rsidRPr="001B3393">
        <w:rPr>
          <w:sz w:val="24"/>
          <w:szCs w:val="24"/>
        </w:rPr>
        <w:t>the tax you have to pay in lv.</w:t>
      </w:r>
    </w:p>
    <w:p w14:paraId="723B4A77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>under 37 kW - 0.43 lv./kW</w:t>
      </w:r>
    </w:p>
    <w:p w14:paraId="67A4AD8A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 xml:space="preserve">37.01 – 55 kW - 0.50 lv./kW </w:t>
      </w:r>
    </w:p>
    <w:p w14:paraId="33A28025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>55.01 – 74.00 - 0.68 lv./kW</w:t>
      </w:r>
    </w:p>
    <w:p w14:paraId="7C1ACC53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 xml:space="preserve">74.01 – 110.00 - 1.38 lv./kW </w:t>
      </w:r>
    </w:p>
    <w:p w14:paraId="2B1D97E5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>up 110.00 - 1.54 lv./kW</w:t>
      </w:r>
    </w:p>
    <w:p w14:paraId="2958FCE4" w14:textId="77777777" w:rsidR="00AB1AF2" w:rsidRDefault="00C1371B">
      <w:pPr>
        <w:pStyle w:val="Heading3"/>
      </w:pPr>
      <w:r>
        <w:t>Examples</w:t>
      </w:r>
    </w:p>
    <w:tbl>
      <w:tblPr>
        <w:tblW w:w="21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307"/>
      </w:tblGrid>
      <w:tr w:rsidR="00AB1AF2" w14:paraId="77DA6104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A825B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7BA7F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:rsidRPr="001B3393" w14:paraId="64B26C0D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8D037" w14:textId="77777777" w:rsidR="00AB1AF2" w:rsidRPr="001B3393" w:rsidRDefault="00C1371B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1B3393">
              <w:rPr>
                <w:sz w:val="24"/>
                <w:szCs w:val="24"/>
              </w:rPr>
              <w:t>57.50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887E7" w14:textId="77777777" w:rsidR="00AB1AF2" w:rsidRPr="001B3393" w:rsidRDefault="00C1371B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1B3393">
              <w:rPr>
                <w:sz w:val="24"/>
                <w:szCs w:val="24"/>
              </w:rPr>
              <w:t>39.10 lv.</w:t>
            </w:r>
          </w:p>
        </w:tc>
      </w:tr>
      <w:tr w:rsidR="00AB1AF2" w:rsidRPr="001B3393" w14:paraId="3A646BF4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2556" w14:textId="77777777" w:rsidR="00AB1AF2" w:rsidRPr="001B3393" w:rsidRDefault="00C1371B">
            <w:pPr>
              <w:spacing w:before="80"/>
              <w:rPr>
                <w:sz w:val="24"/>
                <w:szCs w:val="24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90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D1C54" w14:textId="77777777" w:rsidR="00AB1AF2" w:rsidRPr="001B3393" w:rsidRDefault="00C1371B">
            <w:pPr>
              <w:spacing w:before="80"/>
              <w:rPr>
                <w:sz w:val="24"/>
                <w:szCs w:val="24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124.20 lv.</w:t>
            </w:r>
          </w:p>
        </w:tc>
      </w:tr>
      <w:tr w:rsidR="00AB1AF2" w:rsidRPr="001B3393" w14:paraId="64B9FE63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3447" w14:textId="77777777" w:rsidR="00AB1AF2" w:rsidRPr="001B3393" w:rsidRDefault="00C1371B">
            <w:pPr>
              <w:spacing w:before="80"/>
              <w:rPr>
                <w:sz w:val="24"/>
                <w:szCs w:val="24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255.9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49F5" w14:textId="0220379A" w:rsidR="00AB1AF2" w:rsidRPr="001B3393" w:rsidRDefault="00911C2B">
            <w:pPr>
              <w:spacing w:before="80"/>
              <w:rPr>
                <w:sz w:val="24"/>
                <w:szCs w:val="24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394.09 lv.</w:t>
            </w:r>
          </w:p>
        </w:tc>
      </w:tr>
    </w:tbl>
    <w:p w14:paraId="479A595A" w14:textId="77777777" w:rsidR="00AB1AF2" w:rsidRDefault="00C1371B">
      <w:pPr>
        <w:pStyle w:val="Heading3"/>
      </w:pPr>
      <w:r>
        <w:rPr>
          <w:lang w:val="de-DE"/>
        </w:rPr>
        <w:t>Hint</w:t>
      </w:r>
    </w:p>
    <w:p w14:paraId="0762B9A0" w14:textId="0967DF8D" w:rsidR="00AB1AF2" w:rsidRPr="001B3393" w:rsidRDefault="001D261F">
      <w:pPr>
        <w:pStyle w:val="Body"/>
        <w:rPr>
          <w:sz w:val="24"/>
          <w:szCs w:val="24"/>
        </w:rPr>
      </w:pPr>
      <w:r w:rsidRPr="001B3393">
        <w:rPr>
          <w:sz w:val="24"/>
          <w:szCs w:val="24"/>
        </w:rPr>
        <w:t>Receive</w:t>
      </w:r>
      <w:r w:rsidR="00C1371B" w:rsidRPr="001B3393">
        <w:rPr>
          <w:sz w:val="24"/>
          <w:szCs w:val="24"/>
        </w:rPr>
        <w:t xml:space="preserve"> the power in kW from the console and pass it to a function</w:t>
      </w:r>
    </w:p>
    <w:p w14:paraId="3647581A" w14:textId="114147B1" w:rsidR="00AB1AF2" w:rsidRDefault="0088458F">
      <w:pPr>
        <w:pStyle w:val="Body"/>
      </w:pPr>
      <w:r>
        <w:rPr>
          <w:noProof/>
        </w:rPr>
        <w:drawing>
          <wp:inline distT="0" distB="0" distL="0" distR="0" wp14:anchorId="161661D5" wp14:editId="30D9FFFC">
            <wp:extent cx="2461260" cy="838036"/>
            <wp:effectExtent l="19050" t="19050" r="1524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36" cy="84323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BBB1A" w14:textId="77777777" w:rsidR="00AB1AF2" w:rsidRPr="001B3393" w:rsidRDefault="00C1371B">
      <w:pPr>
        <w:pStyle w:val="Body"/>
        <w:rPr>
          <w:sz w:val="24"/>
          <w:szCs w:val="24"/>
        </w:rPr>
      </w:pPr>
      <w:r w:rsidRPr="001B3393">
        <w:rPr>
          <w:sz w:val="24"/>
          <w:szCs w:val="24"/>
        </w:rPr>
        <w:t>Then create the method and make the if statements for each case</w:t>
      </w:r>
    </w:p>
    <w:p w14:paraId="2DCB93D1" w14:textId="31CB6C35" w:rsidR="00AB1AF2" w:rsidRDefault="0088458F">
      <w:pPr>
        <w:pStyle w:val="Body"/>
      </w:pPr>
      <w:r>
        <w:rPr>
          <w:noProof/>
        </w:rPr>
        <w:lastRenderedPageBreak/>
        <w:drawing>
          <wp:inline distT="0" distB="0" distL="0" distR="0" wp14:anchorId="6D785492" wp14:editId="333CD3DE">
            <wp:extent cx="2317356" cy="2304112"/>
            <wp:effectExtent l="19050" t="19050" r="2603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25" cy="2351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28640" w14:textId="52B1BDAD" w:rsidR="00AB1AF2" w:rsidRDefault="001B3393">
      <w:pPr>
        <w:pStyle w:val="Heading2"/>
        <w:numPr>
          <w:ilvl w:val="0"/>
          <w:numId w:val="7"/>
        </w:numPr>
      </w:pPr>
      <w:r>
        <w:t>Car T</w:t>
      </w:r>
      <w:r w:rsidR="00C1371B">
        <w:t xml:space="preserve">ax </w:t>
      </w:r>
      <w:r>
        <w:t>C</w:t>
      </w:r>
      <w:r w:rsidR="00C1371B">
        <w:t>alculator II</w:t>
      </w:r>
    </w:p>
    <w:p w14:paraId="74153078" w14:textId="77777777" w:rsidR="00AB1AF2" w:rsidRPr="001B3393" w:rsidRDefault="00C1371B">
      <w:pPr>
        <w:pStyle w:val="Body"/>
        <w:rPr>
          <w:sz w:val="24"/>
          <w:szCs w:val="24"/>
        </w:rPr>
      </w:pPr>
      <w:r w:rsidRPr="001B3393">
        <w:rPr>
          <w:sz w:val="24"/>
          <w:szCs w:val="24"/>
        </w:rPr>
        <w:t xml:space="preserve">Add a new tax calculation function to the previous code, according to the age of the vehicle. Second parameter is a </w:t>
      </w:r>
      <w:r w:rsidRPr="001B3393">
        <w:rPr>
          <w:b/>
          <w:sz w:val="24"/>
          <w:szCs w:val="24"/>
        </w:rPr>
        <w:t>car age</w:t>
      </w:r>
      <w:r w:rsidRPr="001B3393">
        <w:rPr>
          <w:sz w:val="24"/>
          <w:szCs w:val="24"/>
        </w:rPr>
        <w:t xml:space="preserve">. Multiply by tax on the previous task. The coefficient depends on the age of the vehicle as follows. Print the result. </w:t>
      </w:r>
    </w:p>
    <w:p w14:paraId="6BF16919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>under 5 year - 2.80</w:t>
      </w:r>
    </w:p>
    <w:p w14:paraId="2759C784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>5 – 14 year - 1.50</w:t>
      </w:r>
    </w:p>
    <w:p w14:paraId="3A47C7EE" w14:textId="77777777" w:rsidR="00AB1AF2" w:rsidRPr="001B3393" w:rsidRDefault="00C1371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3393">
        <w:rPr>
          <w:sz w:val="24"/>
          <w:szCs w:val="24"/>
        </w:rPr>
        <w:t>up to– 14 - 1.00</w:t>
      </w:r>
    </w:p>
    <w:p w14:paraId="6ECDB90B" w14:textId="77777777" w:rsidR="00AB1AF2" w:rsidRDefault="00C1371B">
      <w:pPr>
        <w:pStyle w:val="Heading3"/>
      </w:pPr>
      <w:r>
        <w:t>Example</w:t>
      </w:r>
    </w:p>
    <w:tbl>
      <w:tblPr>
        <w:tblW w:w="354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9"/>
        <w:gridCol w:w="1980"/>
      </w:tblGrid>
      <w:tr w:rsidR="00AB1AF2" w14:paraId="6F1743C0" w14:textId="77777777" w:rsidTr="00D4508D">
        <w:trPr>
          <w:trHeight w:val="25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D50D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A4FE2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045C3890" w14:textId="77777777" w:rsidTr="00D4508D">
        <w:trPr>
          <w:trHeight w:val="27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FAE2" w14:textId="77777777" w:rsidR="007E6920" w:rsidRPr="001B3393" w:rsidRDefault="007E6920">
            <w:pPr>
              <w:pStyle w:val="Body"/>
              <w:spacing w:after="0" w:line="240" w:lineRule="auto"/>
              <w:contextualSpacing/>
              <w:rPr>
                <w:sz w:val="24"/>
                <w:szCs w:val="24"/>
              </w:rPr>
            </w:pPr>
            <w:r w:rsidRPr="001B3393">
              <w:rPr>
                <w:sz w:val="24"/>
                <w:szCs w:val="24"/>
              </w:rPr>
              <w:t>45</w:t>
            </w:r>
          </w:p>
          <w:p w14:paraId="6A8F14DC" w14:textId="5301B27A" w:rsidR="00AB1AF2" w:rsidRPr="001B3393" w:rsidRDefault="00C1371B">
            <w:pPr>
              <w:pStyle w:val="Body"/>
              <w:spacing w:after="0" w:line="240" w:lineRule="auto"/>
              <w:contextualSpacing/>
              <w:rPr>
                <w:sz w:val="24"/>
                <w:szCs w:val="24"/>
              </w:rPr>
            </w:pPr>
            <w:r w:rsidRPr="001B3393">
              <w:rPr>
                <w:sz w:val="24"/>
                <w:szCs w:val="24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03349" w14:textId="77777777" w:rsidR="00AB1AF2" w:rsidRPr="001B3393" w:rsidRDefault="00C1371B">
            <w:pPr>
              <w:tabs>
                <w:tab w:val="left" w:pos="1941"/>
              </w:tabs>
              <w:contextualSpacing/>
              <w:rPr>
                <w:sz w:val="24"/>
                <w:szCs w:val="24"/>
              </w:rPr>
            </w:pPr>
            <w:r w:rsidRPr="001B3393">
              <w:rPr>
                <w:rFonts w:ascii="Consolas" w:eastAsia="Consolas" w:hAnsi="Consolas" w:cs="Consolas"/>
                <w:color w:val="000000"/>
                <w:sz w:val="24"/>
                <w:szCs w:val="24"/>
                <w:u w:color="000000"/>
              </w:rPr>
              <w:t>33.75 lv.</w:t>
            </w:r>
          </w:p>
        </w:tc>
      </w:tr>
      <w:tr w:rsidR="00AB1AF2" w14:paraId="26B2FF48" w14:textId="77777777" w:rsidTr="00D4508D">
        <w:trPr>
          <w:trHeight w:val="27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C19AF" w14:textId="77777777" w:rsidR="007E6920" w:rsidRPr="001B3393" w:rsidRDefault="007E6920" w:rsidP="007E6920">
            <w:pPr>
              <w:spacing w:line="240" w:lineRule="auto"/>
              <w:contextualSpacing/>
              <w:rPr>
                <w:rFonts w:cs="Calibri"/>
                <w:color w:val="000000"/>
                <w:sz w:val="24"/>
                <w:szCs w:val="24"/>
                <w:u w:color="000000"/>
                <w:lang w:val="en-US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9</w:t>
            </w:r>
            <w:r w:rsidRPr="001B3393">
              <w:rPr>
                <w:rFonts w:cs="Calibri"/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  <w:p w14:paraId="60F292E6" w14:textId="1AA21562" w:rsidR="00AB1AF2" w:rsidRPr="001B3393" w:rsidRDefault="00C1371B" w:rsidP="007E6920">
            <w:pPr>
              <w:spacing w:line="240" w:lineRule="auto"/>
              <w:contextualSpacing/>
              <w:rPr>
                <w:rFonts w:cs="Calibri"/>
                <w:color w:val="000000"/>
                <w:sz w:val="24"/>
                <w:szCs w:val="24"/>
                <w:u w:color="000000"/>
                <w:lang w:val="en-US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704C" w14:textId="77777777" w:rsidR="00AB1AF2" w:rsidRPr="001B3393" w:rsidRDefault="00C1371B" w:rsidP="007E6920">
            <w:pPr>
              <w:pStyle w:val="Body"/>
              <w:tabs>
                <w:tab w:val="left" w:pos="1941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1B3393">
              <w:rPr>
                <w:rFonts w:ascii="Consolas" w:eastAsia="Consolas" w:hAnsi="Consolas" w:cs="Consolas"/>
                <w:sz w:val="24"/>
                <w:szCs w:val="24"/>
              </w:rPr>
              <w:t>186.30 lv.</w:t>
            </w:r>
          </w:p>
        </w:tc>
      </w:tr>
      <w:tr w:rsidR="00AB1AF2" w14:paraId="0BE9471C" w14:textId="77777777" w:rsidTr="00D4508D">
        <w:trPr>
          <w:trHeight w:val="27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D4E7" w14:textId="77777777" w:rsidR="007E6920" w:rsidRPr="001B3393" w:rsidRDefault="007E6920" w:rsidP="007E6920">
            <w:pPr>
              <w:spacing w:line="240" w:lineRule="auto"/>
              <w:contextualSpacing/>
              <w:rPr>
                <w:rFonts w:cs="Calibri"/>
                <w:color w:val="000000"/>
                <w:sz w:val="24"/>
                <w:szCs w:val="24"/>
                <w:u w:color="000000"/>
                <w:lang w:val="en-US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310</w:t>
            </w:r>
          </w:p>
          <w:p w14:paraId="3BF847AC" w14:textId="5EFA735D" w:rsidR="00AB1AF2" w:rsidRPr="001B3393" w:rsidRDefault="00C1371B" w:rsidP="007E6920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1B3393">
              <w:rPr>
                <w:rFonts w:cs="Calibri"/>
                <w:color w:val="000000"/>
                <w:sz w:val="24"/>
                <w:szCs w:val="24"/>
                <w:u w:color="000000"/>
              </w:rPr>
              <w:t>0.5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25525" w14:textId="77777777" w:rsidR="00AB1AF2" w:rsidRPr="001B3393" w:rsidRDefault="00C1371B" w:rsidP="007E6920">
            <w:pPr>
              <w:pStyle w:val="Body"/>
              <w:tabs>
                <w:tab w:val="left" w:pos="1941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1B3393">
              <w:rPr>
                <w:rFonts w:ascii="Consolas" w:eastAsia="Consolas" w:hAnsi="Consolas" w:cs="Consolas"/>
                <w:sz w:val="24"/>
                <w:szCs w:val="24"/>
              </w:rPr>
              <w:t>1336.72 lv.</w:t>
            </w:r>
          </w:p>
        </w:tc>
      </w:tr>
    </w:tbl>
    <w:p w14:paraId="0F59A869" w14:textId="77777777" w:rsidR="00AB1AF2" w:rsidRDefault="00AB1AF2" w:rsidP="006B1045">
      <w:pPr>
        <w:pStyle w:val="Default"/>
      </w:pPr>
    </w:p>
    <w:p w14:paraId="7D9E7033" w14:textId="77777777" w:rsidR="00AB1AF2" w:rsidRDefault="00C1371B">
      <w:pPr>
        <w:pStyle w:val="Heading3"/>
      </w:pPr>
      <w:r>
        <w:rPr>
          <w:lang w:val="de-DE"/>
        </w:rPr>
        <w:t>Hints</w:t>
      </w:r>
    </w:p>
    <w:p w14:paraId="42434D3D" w14:textId="40FF3392" w:rsidR="00AB1AF2" w:rsidRPr="001B3393" w:rsidRDefault="001D261F">
      <w:pPr>
        <w:pStyle w:val="Body"/>
        <w:rPr>
          <w:sz w:val="24"/>
          <w:szCs w:val="24"/>
        </w:rPr>
      </w:pPr>
      <w:r w:rsidRPr="001B3393">
        <w:rPr>
          <w:sz w:val="24"/>
          <w:szCs w:val="24"/>
        </w:rPr>
        <w:t>Receive</w:t>
      </w:r>
      <w:r w:rsidR="00C1371B" w:rsidRPr="001B3393">
        <w:rPr>
          <w:sz w:val="24"/>
          <w:szCs w:val="24"/>
        </w:rPr>
        <w:t xml:space="preserve"> two parameters, and then make an additional function to calculator.</w:t>
      </w:r>
    </w:p>
    <w:p w14:paraId="5D46A580" w14:textId="01D30287" w:rsidR="00AB1AF2" w:rsidRDefault="0088458F">
      <w:pPr>
        <w:pStyle w:val="Body"/>
      </w:pPr>
      <w:r>
        <w:rPr>
          <w:noProof/>
        </w:rPr>
        <w:drawing>
          <wp:inline distT="0" distB="0" distL="0" distR="0" wp14:anchorId="33FD1C42" wp14:editId="4E73D440">
            <wp:extent cx="4929392" cy="1591134"/>
            <wp:effectExtent l="19050" t="19050" r="2413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99" cy="1597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810DD" w14:textId="1552BE63" w:rsidR="00AB1AF2" w:rsidRDefault="0088458F">
      <w:pPr>
        <w:pStyle w:val="Body"/>
      </w:pPr>
      <w:r>
        <w:rPr>
          <w:noProof/>
        </w:rPr>
        <w:lastRenderedPageBreak/>
        <w:drawing>
          <wp:inline distT="0" distB="0" distL="0" distR="0" wp14:anchorId="62C22D30" wp14:editId="760B1C27">
            <wp:extent cx="3217744" cy="2478214"/>
            <wp:effectExtent l="19050" t="19050" r="2095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85" cy="2482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36ED9" w14:textId="7B5984FF" w:rsidR="00AB1AF2" w:rsidRDefault="0088458F">
      <w:pPr>
        <w:pStyle w:val="Body"/>
      </w:pPr>
      <w:r>
        <w:rPr>
          <w:noProof/>
        </w:rPr>
        <w:drawing>
          <wp:inline distT="0" distB="0" distL="0" distR="0" wp14:anchorId="13086FBD" wp14:editId="132B333E">
            <wp:extent cx="3510148" cy="1949144"/>
            <wp:effectExtent l="19050" t="19050" r="146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9" cy="195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71F9" w14:textId="24A34229" w:rsidR="00AB1AF2" w:rsidRDefault="001B3393">
      <w:pPr>
        <w:pStyle w:val="Heading2"/>
        <w:numPr>
          <w:ilvl w:val="0"/>
          <w:numId w:val="8"/>
        </w:numPr>
      </w:pPr>
      <w:r>
        <w:t>Car Tax C</w:t>
      </w:r>
      <w:r w:rsidR="00C1371B">
        <w:t>alculator III</w:t>
      </w:r>
    </w:p>
    <w:p w14:paraId="0A1109BE" w14:textId="54F9CC84" w:rsidR="00AB1AF2" w:rsidRPr="001B3393" w:rsidRDefault="00C1371B">
      <w:pPr>
        <w:pStyle w:val="Body"/>
        <w:spacing w:after="0"/>
        <w:rPr>
          <w:sz w:val="24"/>
          <w:szCs w:val="24"/>
        </w:rPr>
      </w:pPr>
      <w:r w:rsidRPr="001B3393">
        <w:rPr>
          <w:sz w:val="24"/>
          <w:szCs w:val="24"/>
        </w:rPr>
        <w:t xml:space="preserve">Add a new functionality to the calculator for the </w:t>
      </w:r>
      <w:r w:rsidRPr="001B3393">
        <w:rPr>
          <w:b/>
          <w:sz w:val="24"/>
          <w:szCs w:val="24"/>
        </w:rPr>
        <w:t>motorcycle tax</w:t>
      </w:r>
      <w:r w:rsidRPr="001B3393">
        <w:rPr>
          <w:sz w:val="24"/>
          <w:szCs w:val="24"/>
        </w:rPr>
        <w:t xml:space="preserve">. First parameter is </w:t>
      </w:r>
      <w:r w:rsidRPr="001B3393">
        <w:rPr>
          <w:b/>
          <w:sz w:val="24"/>
          <w:szCs w:val="24"/>
        </w:rPr>
        <w:t>type</w:t>
      </w:r>
      <w:r w:rsidRPr="001B3393">
        <w:rPr>
          <w:sz w:val="24"/>
          <w:szCs w:val="24"/>
        </w:rPr>
        <w:t xml:space="preserve"> of vehicle, second is for </w:t>
      </w:r>
      <w:r w:rsidRPr="001B3393">
        <w:rPr>
          <w:b/>
          <w:sz w:val="24"/>
          <w:szCs w:val="24"/>
        </w:rPr>
        <w:t>volume</w:t>
      </w:r>
      <w:r w:rsidR="001B3393">
        <w:rPr>
          <w:sz w:val="24"/>
          <w:szCs w:val="24"/>
        </w:rPr>
        <w:t xml:space="preserve"> (for motorcycle'</w:t>
      </w:r>
      <w:r w:rsidRPr="001B3393">
        <w:rPr>
          <w:sz w:val="24"/>
          <w:szCs w:val="24"/>
        </w:rPr>
        <w:t xml:space="preserve">s engine) or </w:t>
      </w:r>
      <w:r w:rsidRPr="001B3393">
        <w:rPr>
          <w:b/>
          <w:sz w:val="24"/>
          <w:szCs w:val="24"/>
        </w:rPr>
        <w:t>power</w:t>
      </w:r>
      <w:r w:rsidR="00204C06" w:rsidRPr="001B3393">
        <w:rPr>
          <w:sz w:val="24"/>
          <w:szCs w:val="24"/>
          <w:lang w:val="bg-BG"/>
        </w:rPr>
        <w:t xml:space="preserve"> </w:t>
      </w:r>
      <w:r w:rsidR="001B3393">
        <w:rPr>
          <w:sz w:val="24"/>
          <w:szCs w:val="24"/>
        </w:rPr>
        <w:t>(for the car'</w:t>
      </w:r>
      <w:r w:rsidRPr="001B3393">
        <w:rPr>
          <w:sz w:val="24"/>
          <w:szCs w:val="24"/>
        </w:rPr>
        <w:t xml:space="preserve">s engine). Third is for </w:t>
      </w:r>
      <w:r w:rsidRPr="001B3393">
        <w:rPr>
          <w:b/>
          <w:sz w:val="24"/>
          <w:szCs w:val="24"/>
        </w:rPr>
        <w:t>years</w:t>
      </w:r>
      <w:r w:rsidRPr="001B3393">
        <w:rPr>
          <w:sz w:val="24"/>
          <w:szCs w:val="24"/>
        </w:rPr>
        <w:t xml:space="preserve"> like second task. </w:t>
      </w:r>
    </w:p>
    <w:p w14:paraId="4AAF7EE9" w14:textId="77777777" w:rsidR="00AB1AF2" w:rsidRDefault="00C1371B">
      <w:pPr>
        <w:pStyle w:val="Heading3"/>
      </w:pPr>
      <w:r>
        <w:t>Examples</w:t>
      </w:r>
    </w:p>
    <w:tbl>
      <w:tblPr>
        <w:tblW w:w="498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59"/>
        <w:gridCol w:w="2430"/>
      </w:tblGrid>
      <w:tr w:rsidR="00AB1AF2" w14:paraId="37228765" w14:textId="77777777" w:rsidTr="00D4508D">
        <w:trPr>
          <w:trHeight w:val="250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49606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34CD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5A50E624" w14:textId="77777777" w:rsidTr="00D4508D">
        <w:trPr>
          <w:trHeight w:val="530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DE63" w14:textId="1362D0FC" w:rsidR="00A92768" w:rsidRDefault="009E5D02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</w:t>
            </w:r>
            <w:r w:rsidR="00DA44C7">
              <w:rPr>
                <w:rFonts w:ascii="Consolas" w:eastAsia="Consolas" w:hAnsi="Consolas" w:cs="Consolas"/>
              </w:rPr>
              <w:t>m</w:t>
            </w:r>
            <w:r w:rsidR="00A92768">
              <w:rPr>
                <w:rFonts w:ascii="Consolas" w:eastAsia="Consolas" w:hAnsi="Consolas" w:cs="Consolas"/>
              </w:rPr>
              <w:t>otorcycle</w:t>
            </w:r>
            <w:r>
              <w:rPr>
                <w:rFonts w:ascii="Consolas" w:eastAsia="Consolas" w:hAnsi="Consolas" w:cs="Consolas"/>
              </w:rPr>
              <w:t>'</w:t>
            </w:r>
          </w:p>
          <w:p w14:paraId="71225890" w14:textId="77777777" w:rsidR="00A92768" w:rsidRDefault="00A92768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450</w:t>
            </w:r>
          </w:p>
          <w:p w14:paraId="42B10F40" w14:textId="4DAC8D7D" w:rsidR="00AB1AF2" w:rsidRDefault="00C1371B">
            <w:pPr>
              <w:pStyle w:val="Body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1DA2D0C3" w14:textId="77777777" w:rsidR="00AB1AF2" w:rsidRDefault="00AB1AF2">
            <w:pPr>
              <w:pStyle w:val="Body"/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7966" w14:textId="34E47C6A" w:rsidR="00AB1AF2" w:rsidRPr="00626FCA" w:rsidRDefault="00626FCA">
            <w:pPr>
              <w:rPr>
                <w:rFonts w:ascii="Consolas" w:hAnsi="Consolas" w:cs="Calibri"/>
              </w:rPr>
            </w:pPr>
            <w:r w:rsidRPr="00626FCA">
              <w:rPr>
                <w:rFonts w:ascii="Consolas" w:hAnsi="Consolas" w:cs="Calibri"/>
              </w:rPr>
              <w:t>63.00 lv.</w:t>
            </w:r>
          </w:p>
        </w:tc>
      </w:tr>
      <w:tr w:rsidR="00AB1AF2" w14:paraId="543C9483" w14:textId="77777777" w:rsidTr="00D4508D">
        <w:trPr>
          <w:trHeight w:val="270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34C7" w14:textId="5768B4E2" w:rsidR="00A92768" w:rsidRDefault="009E5D02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</w:t>
            </w:r>
            <w:r w:rsidR="00DA44C7">
              <w:rPr>
                <w:rFonts w:ascii="Consolas" w:eastAsia="Consolas" w:hAnsi="Consolas" w:cs="Consolas"/>
              </w:rPr>
              <w:t>c</w:t>
            </w:r>
            <w:r w:rsidR="00A92768">
              <w:rPr>
                <w:rFonts w:ascii="Consolas" w:eastAsia="Consolas" w:hAnsi="Consolas" w:cs="Consolas"/>
              </w:rPr>
              <w:t>ar</w:t>
            </w:r>
            <w:r>
              <w:rPr>
                <w:rFonts w:ascii="Consolas" w:eastAsia="Consolas" w:hAnsi="Consolas" w:cs="Consolas"/>
              </w:rPr>
              <w:t>'</w:t>
            </w:r>
          </w:p>
          <w:p w14:paraId="3C29E247" w14:textId="77777777" w:rsidR="00A92768" w:rsidRDefault="00A92768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90</w:t>
            </w:r>
          </w:p>
          <w:p w14:paraId="6C99D3BC" w14:textId="2DDA94A3" w:rsidR="00AB1AF2" w:rsidRDefault="00C1371B">
            <w:pPr>
              <w:pStyle w:val="Body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CB946" w14:textId="019E4C33" w:rsidR="00AB1AF2" w:rsidRPr="00626FCA" w:rsidRDefault="00626FCA">
            <w:pPr>
              <w:rPr>
                <w:rFonts w:ascii="Consolas" w:hAnsi="Consolas"/>
              </w:rPr>
            </w:pPr>
            <w:r w:rsidRPr="00626FCA">
              <w:rPr>
                <w:rFonts w:ascii="Consolas" w:hAnsi="Consolas"/>
              </w:rPr>
              <w:t>186.30 lv.</w:t>
            </w:r>
          </w:p>
        </w:tc>
      </w:tr>
    </w:tbl>
    <w:p w14:paraId="331A3683" w14:textId="77777777" w:rsidR="00AB1AF2" w:rsidRDefault="00AB1AF2" w:rsidP="006B1045">
      <w:pPr>
        <w:pStyle w:val="Default"/>
      </w:pPr>
    </w:p>
    <w:p w14:paraId="0FAA2007" w14:textId="77777777" w:rsidR="00AB1AF2" w:rsidRDefault="00C1371B">
      <w:pPr>
        <w:pStyle w:val="Heading3"/>
      </w:pPr>
      <w:r>
        <w:rPr>
          <w:lang w:val="de-DE"/>
        </w:rPr>
        <w:t>Hints</w:t>
      </w:r>
    </w:p>
    <w:p w14:paraId="0C9B5741" w14:textId="77777777" w:rsidR="00AB1AF2" w:rsidRPr="001B3393" w:rsidRDefault="00C1371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3393">
        <w:rPr>
          <w:sz w:val="24"/>
          <w:szCs w:val="24"/>
        </w:rPr>
        <w:t xml:space="preserve">You can use a function with parameters of functions (nested functions). </w:t>
      </w:r>
    </w:p>
    <w:p w14:paraId="3E6F209F" w14:textId="4F8042E2" w:rsidR="00AB1AF2" w:rsidRDefault="0088458F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 wp14:anchorId="118173E6" wp14:editId="09B94C07">
            <wp:extent cx="4324350" cy="2617023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64" cy="26213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2BA56" w14:textId="77777777" w:rsidR="00FA1301" w:rsidRDefault="00FA1301">
      <w:pPr>
        <w:pStyle w:val="ListParagraph"/>
        <w:ind w:left="0"/>
      </w:pPr>
    </w:p>
    <w:p w14:paraId="48433C98" w14:textId="281AFDB7" w:rsidR="00AB1AF2" w:rsidRDefault="00FA1301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746E0665" wp14:editId="17D2CB45">
            <wp:extent cx="4869182" cy="1114196"/>
            <wp:effectExtent l="19050" t="19050" r="2667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69" cy="1123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85BF9" w14:textId="2FAF5A10" w:rsidR="00AB1AF2" w:rsidRDefault="00335F5C">
      <w:pPr>
        <w:pStyle w:val="ListParagraph"/>
        <w:ind w:left="0"/>
        <w:rPr>
          <w:noProof/>
          <w:lang w:eastAsia="bg-BG"/>
        </w:rPr>
      </w:pPr>
      <w:r>
        <w:rPr>
          <w:noProof/>
          <w:lang w:eastAsia="bg-BG"/>
        </w:rPr>
        <w:pict w14:anchorId="76FDB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309pt" o:bordertopcolor="this" o:borderleftcolor="this" o:borderbottomcolor="this" o:borderrightcolor="this">
            <v:imagedata r:id="rId17" o:title="pCQBKva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3456719" w14:textId="77777777" w:rsidR="009E0E1A" w:rsidRDefault="009E0E1A">
      <w:pPr>
        <w:pStyle w:val="ListParagraph"/>
        <w:ind w:left="0"/>
      </w:pPr>
    </w:p>
    <w:p w14:paraId="1A80CFFF" w14:textId="7B9ABCD6" w:rsidR="00FA1301" w:rsidRPr="00D30436" w:rsidRDefault="00FA1301">
      <w:pPr>
        <w:pStyle w:val="ListParagraph"/>
        <w:ind w:left="0"/>
        <w:rPr>
          <w:sz w:val="24"/>
          <w:szCs w:val="24"/>
        </w:rPr>
      </w:pPr>
      <w:r w:rsidRPr="00D30436">
        <w:rPr>
          <w:sz w:val="24"/>
          <w:szCs w:val="24"/>
        </w:rPr>
        <w:t>Write the rest of the functions</w:t>
      </w:r>
    </w:p>
    <w:p w14:paraId="626D479B" w14:textId="77777777" w:rsidR="00AB1AF2" w:rsidRDefault="00AB1AF2">
      <w:pPr>
        <w:pStyle w:val="ListParagraph"/>
        <w:ind w:left="0"/>
      </w:pPr>
    </w:p>
    <w:p w14:paraId="1560F195" w14:textId="49BCC08B" w:rsidR="00AB1AF2" w:rsidRDefault="00D30436">
      <w:pPr>
        <w:pStyle w:val="Heading2"/>
        <w:numPr>
          <w:ilvl w:val="0"/>
          <w:numId w:val="4"/>
        </w:numPr>
      </w:pPr>
      <w:r>
        <w:lastRenderedPageBreak/>
        <w:t>Simple C</w:t>
      </w:r>
      <w:r w:rsidR="00C1371B">
        <w:t>alculator</w:t>
      </w:r>
    </w:p>
    <w:p w14:paraId="4320A6AA" w14:textId="3185D569" w:rsidR="00AB1AF2" w:rsidRPr="00D30436" w:rsidRDefault="00C1371B">
      <w:pPr>
        <w:pStyle w:val="Body"/>
        <w:rPr>
          <w:sz w:val="24"/>
          <w:szCs w:val="24"/>
        </w:rPr>
      </w:pPr>
      <w:r w:rsidRPr="00D30436">
        <w:rPr>
          <w:sz w:val="24"/>
          <w:szCs w:val="24"/>
        </w:rPr>
        <w:t xml:space="preserve">Write a function that </w:t>
      </w:r>
      <w:r w:rsidR="00D30436">
        <w:rPr>
          <w:b/>
          <w:bCs/>
          <w:sz w:val="24"/>
          <w:szCs w:val="24"/>
        </w:rPr>
        <w:t xml:space="preserve">receives </w:t>
      </w:r>
      <w:r w:rsidRPr="00D30436">
        <w:rPr>
          <w:b/>
          <w:bCs/>
          <w:sz w:val="24"/>
          <w:szCs w:val="24"/>
        </w:rPr>
        <w:t xml:space="preserve">three parameters </w:t>
      </w:r>
      <w:r w:rsidRPr="00D30436">
        <w:rPr>
          <w:sz w:val="24"/>
          <w:szCs w:val="24"/>
        </w:rPr>
        <w:t>and write a</w:t>
      </w:r>
      <w:r w:rsidR="001D261F" w:rsidRPr="00D30436">
        <w:rPr>
          <w:sz w:val="24"/>
          <w:szCs w:val="24"/>
        </w:rPr>
        <w:t>n</w:t>
      </w:r>
      <w:r w:rsidR="00D30436">
        <w:rPr>
          <w:sz w:val="24"/>
          <w:szCs w:val="24"/>
        </w:rPr>
        <w:t xml:space="preserve"> arrow</w:t>
      </w:r>
      <w:r w:rsidRPr="00D30436">
        <w:rPr>
          <w:sz w:val="24"/>
          <w:szCs w:val="24"/>
        </w:rPr>
        <w:t xml:space="preserve"> </w:t>
      </w:r>
      <w:r w:rsidR="00204C06" w:rsidRPr="00D30436">
        <w:rPr>
          <w:sz w:val="24"/>
          <w:szCs w:val="24"/>
        </w:rPr>
        <w:t>function that</w:t>
      </w:r>
      <w:r w:rsidR="00D30436">
        <w:rPr>
          <w:sz w:val="24"/>
          <w:szCs w:val="24"/>
        </w:rPr>
        <w:t xml:space="preserve"> calculate result depending of operator. Operator can be 'multiply', 'divide', 'add', 'subtract'</w:t>
      </w:r>
      <w:r w:rsidRPr="00D30436">
        <w:rPr>
          <w:sz w:val="24"/>
          <w:szCs w:val="24"/>
        </w:rPr>
        <w:t xml:space="preserve">. </w:t>
      </w:r>
    </w:p>
    <w:p w14:paraId="56A690D0" w14:textId="77777777" w:rsidR="00AB1AF2" w:rsidRPr="00D30436" w:rsidRDefault="00C1371B">
      <w:pPr>
        <w:pStyle w:val="Body"/>
        <w:rPr>
          <w:sz w:val="24"/>
          <w:szCs w:val="24"/>
        </w:rPr>
      </w:pPr>
      <w:r w:rsidRPr="00D30436">
        <w:rPr>
          <w:sz w:val="24"/>
          <w:szCs w:val="24"/>
        </w:rPr>
        <w:t xml:space="preserve">The input comes as parameters named </w:t>
      </w:r>
      <w:r w:rsidRPr="00D30436">
        <w:rPr>
          <w:rFonts w:ascii="Consolas" w:eastAsia="Consolas" w:hAnsi="Consolas" w:cs="Consolas"/>
          <w:b/>
          <w:bCs/>
          <w:sz w:val="24"/>
          <w:szCs w:val="24"/>
        </w:rPr>
        <w:t>numOne,</w:t>
      </w:r>
      <w:r w:rsidRPr="00D30436">
        <w:rPr>
          <w:rFonts w:ascii="Consolas" w:eastAsia="Consolas" w:hAnsi="Consolas" w:cs="Consolas"/>
          <w:b/>
          <w:bCs/>
          <w:sz w:val="24"/>
          <w:szCs w:val="24"/>
          <w:lang w:val="it-IT"/>
        </w:rPr>
        <w:t xml:space="preserve"> num</w:t>
      </w:r>
      <w:r w:rsidRPr="00D30436">
        <w:rPr>
          <w:rFonts w:ascii="Consolas" w:eastAsia="Consolas" w:hAnsi="Consolas" w:cs="Consolas"/>
          <w:b/>
          <w:bCs/>
          <w:sz w:val="24"/>
          <w:szCs w:val="24"/>
        </w:rPr>
        <w:t>Two, operator</w:t>
      </w:r>
      <w:r w:rsidRPr="00D30436">
        <w:rPr>
          <w:sz w:val="24"/>
          <w:szCs w:val="24"/>
        </w:rPr>
        <w:t>.</w:t>
      </w:r>
    </w:p>
    <w:tbl>
      <w:tblPr>
        <w:tblW w:w="50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62"/>
        <w:gridCol w:w="2250"/>
      </w:tblGrid>
      <w:tr w:rsidR="00AB1AF2" w14:paraId="3002BE2C" w14:textId="77777777" w:rsidTr="00D4508D">
        <w:trPr>
          <w:trHeight w:val="250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939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BB7E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33B9FDBD" w14:textId="77777777" w:rsidTr="00D4508D">
        <w:trPr>
          <w:trHeight w:val="270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9091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5</w:t>
            </w:r>
          </w:p>
          <w:p w14:paraId="430D760E" w14:textId="120BF8B4" w:rsidR="00DA44C7" w:rsidRDefault="00A07B01">
            <w:pPr>
              <w:pStyle w:val="Body"/>
              <w:spacing w:after="0" w:line="240" w:lineRule="auto"/>
              <w:contextualSpacing/>
            </w:pPr>
            <w:r>
              <w:t>5</w:t>
            </w:r>
          </w:p>
          <w:p w14:paraId="744658F3" w14:textId="7676DCC3" w:rsidR="00AB1AF2" w:rsidRDefault="00386901">
            <w:pPr>
              <w:pStyle w:val="Body"/>
              <w:spacing w:after="0" w:line="240" w:lineRule="auto"/>
              <w:contextualSpacing/>
            </w:pPr>
            <w:r>
              <w:t>'</w:t>
            </w:r>
            <w:r w:rsidR="00C1371B">
              <w:t>multiply</w:t>
            </w:r>
            <w:r w:rsidR="007B03DA">
              <w:t>'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609B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25</w:t>
            </w:r>
          </w:p>
        </w:tc>
      </w:tr>
      <w:tr w:rsidR="00AB1AF2" w14:paraId="4906CA4C" w14:textId="77777777" w:rsidTr="00D4508D">
        <w:trPr>
          <w:trHeight w:val="270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E69F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40</w:t>
            </w:r>
          </w:p>
          <w:p w14:paraId="27FCB7A2" w14:textId="4C4154B4" w:rsidR="00DA44C7" w:rsidRDefault="00DA44C7">
            <w:pPr>
              <w:pStyle w:val="Body"/>
              <w:spacing w:after="0" w:line="240" w:lineRule="auto"/>
              <w:contextualSpacing/>
            </w:pPr>
            <w:r>
              <w:t>8</w:t>
            </w:r>
          </w:p>
          <w:p w14:paraId="014816ED" w14:textId="251D97CC" w:rsidR="00AB1AF2" w:rsidRDefault="00386901">
            <w:pPr>
              <w:pStyle w:val="Body"/>
              <w:spacing w:after="0" w:line="240" w:lineRule="auto"/>
              <w:contextualSpacing/>
            </w:pPr>
            <w:r>
              <w:t>'</w:t>
            </w:r>
            <w:r w:rsidR="00C1371B">
              <w:t>divide</w:t>
            </w:r>
            <w:r>
              <w:t>'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3EB7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  <w:tr w:rsidR="00AB1AF2" w14:paraId="618E1CFF" w14:textId="77777777" w:rsidTr="00D4508D">
        <w:trPr>
          <w:trHeight w:val="270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DB315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12</w:t>
            </w:r>
          </w:p>
          <w:p w14:paraId="6E68A943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19</w:t>
            </w:r>
          </w:p>
          <w:p w14:paraId="248BA66B" w14:textId="403274CA" w:rsidR="00AB1AF2" w:rsidRDefault="00386901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t>'</w:t>
            </w:r>
            <w:r w:rsidR="00C1371B">
              <w:rPr>
                <w:rFonts w:cs="Calibri"/>
                <w:color w:val="000000"/>
                <w:u w:color="000000"/>
              </w:rPr>
              <w:t>add</w:t>
            </w:r>
            <w:r>
              <w:rPr>
                <w:rFonts w:cs="Calibri"/>
                <w:color w:val="000000"/>
                <w:u w:color="000000"/>
              </w:rPr>
              <w:t>'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246D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31</w:t>
            </w:r>
          </w:p>
        </w:tc>
      </w:tr>
      <w:tr w:rsidR="00AB1AF2" w14:paraId="1C0754C5" w14:textId="77777777" w:rsidTr="00D4508D">
        <w:trPr>
          <w:trHeight w:val="270"/>
        </w:trPr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8886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50</w:t>
            </w:r>
          </w:p>
          <w:p w14:paraId="44086F82" w14:textId="4FD370E5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13</w:t>
            </w:r>
          </w:p>
          <w:p w14:paraId="23FB53B5" w14:textId="12AAAA8B" w:rsidR="00AB1AF2" w:rsidRDefault="00386901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t>'</w:t>
            </w:r>
            <w:r w:rsidR="00C1371B">
              <w:rPr>
                <w:rFonts w:cs="Calibri"/>
                <w:color w:val="000000"/>
                <w:u w:color="000000"/>
              </w:rPr>
              <w:t>subtract</w:t>
            </w:r>
            <w:r>
              <w:rPr>
                <w:rFonts w:cs="Calibri"/>
                <w:color w:val="000000"/>
                <w:u w:color="000000"/>
              </w:rPr>
              <w:t>'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FDE6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37</w:t>
            </w:r>
          </w:p>
        </w:tc>
      </w:tr>
    </w:tbl>
    <w:p w14:paraId="58CD708F" w14:textId="77777777" w:rsidR="00AB1AF2" w:rsidRDefault="00AB1AF2">
      <w:pPr>
        <w:pStyle w:val="ListParagraph"/>
        <w:ind w:left="0"/>
      </w:pPr>
    </w:p>
    <w:p w14:paraId="2562A8ED" w14:textId="55B81331" w:rsidR="00FA1301" w:rsidRDefault="00FA1301" w:rsidP="00FA1301">
      <w:pPr>
        <w:pStyle w:val="Heading3"/>
        <w:rPr>
          <w:lang w:val="de-DE"/>
        </w:rPr>
      </w:pPr>
      <w:r>
        <w:rPr>
          <w:lang w:val="de-DE"/>
        </w:rPr>
        <w:t>Hints</w:t>
      </w:r>
    </w:p>
    <w:p w14:paraId="11C52C20" w14:textId="19A60029" w:rsidR="00FA1301" w:rsidRPr="00D30436" w:rsidRDefault="00FA1301" w:rsidP="00FA1301">
      <w:pPr>
        <w:pStyle w:val="Body"/>
        <w:rPr>
          <w:sz w:val="24"/>
          <w:szCs w:val="24"/>
          <w:lang w:val="de-DE"/>
        </w:rPr>
      </w:pPr>
      <w:r w:rsidRPr="00D30436">
        <w:rPr>
          <w:sz w:val="24"/>
          <w:szCs w:val="24"/>
          <w:lang w:val="de-DE"/>
        </w:rPr>
        <w:t>Use switch statements for the different operators</w:t>
      </w:r>
    </w:p>
    <w:p w14:paraId="5C63F8D6" w14:textId="5166A17E" w:rsidR="00AB1AF2" w:rsidRDefault="00FB3785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694E3743" wp14:editId="6B73F1B5">
            <wp:extent cx="4122420" cy="3680460"/>
            <wp:effectExtent l="19050" t="19050" r="114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68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E1040" w14:textId="1E686701" w:rsidR="00AB1AF2" w:rsidRDefault="00FB3785">
      <w:pPr>
        <w:pStyle w:val="Heading2"/>
        <w:numPr>
          <w:ilvl w:val="0"/>
          <w:numId w:val="11"/>
        </w:numPr>
      </w:pPr>
      <w:r>
        <w:lastRenderedPageBreak/>
        <w:t>Wrong R</w:t>
      </w:r>
      <w:r w:rsidR="00C1371B">
        <w:t>esult</w:t>
      </w:r>
    </w:p>
    <w:p w14:paraId="07D206F3" w14:textId="77777777" w:rsidR="00AB1AF2" w:rsidRPr="00FB3785" w:rsidRDefault="00C1371B">
      <w:pPr>
        <w:pStyle w:val="Body"/>
        <w:rPr>
          <w:sz w:val="24"/>
          <w:szCs w:val="24"/>
        </w:rPr>
      </w:pPr>
      <w:r w:rsidRPr="00FB3785">
        <w:rPr>
          <w:sz w:val="24"/>
          <w:szCs w:val="24"/>
        </w:rPr>
        <w:t xml:space="preserve">You are given a JS function, that calculate the result of </w:t>
      </w:r>
      <w:r w:rsidRPr="00FB3785">
        <w:rPr>
          <w:rFonts w:ascii="Consolas" w:eastAsia="Consolas" w:hAnsi="Consolas" w:cs="Consolas"/>
          <w:b/>
          <w:bCs/>
          <w:sz w:val="24"/>
          <w:szCs w:val="24"/>
        </w:rPr>
        <w:t>numOne * numTwo * numThree</w:t>
      </w:r>
      <w:r w:rsidRPr="00FB3785">
        <w:rPr>
          <w:sz w:val="24"/>
          <w:szCs w:val="24"/>
        </w:rPr>
        <w:t xml:space="preserve"> (the product) is </w:t>
      </w:r>
      <w:r w:rsidRPr="00FB3785">
        <w:rPr>
          <w:b/>
          <w:bCs/>
          <w:sz w:val="24"/>
          <w:szCs w:val="24"/>
        </w:rPr>
        <w:t>negative</w:t>
      </w:r>
      <w:r w:rsidRPr="00FB3785">
        <w:rPr>
          <w:sz w:val="24"/>
          <w:szCs w:val="24"/>
        </w:rPr>
        <w:t xml:space="preserve"> or </w:t>
      </w:r>
      <w:r w:rsidRPr="00FB3785">
        <w:rPr>
          <w:b/>
          <w:bCs/>
          <w:sz w:val="24"/>
          <w:szCs w:val="24"/>
        </w:rPr>
        <w:t>positive</w:t>
      </w:r>
      <w:r w:rsidRPr="00FB3785">
        <w:rPr>
          <w:sz w:val="24"/>
          <w:szCs w:val="24"/>
        </w:rPr>
        <w:t xml:space="preserve">. Try to do this </w:t>
      </w:r>
      <w:r w:rsidRPr="00FB3785">
        <w:rPr>
          <w:b/>
          <w:bCs/>
          <w:sz w:val="24"/>
          <w:szCs w:val="24"/>
        </w:rPr>
        <w:t>WITHOUT</w:t>
      </w:r>
      <w:r w:rsidRPr="00FB3785">
        <w:rPr>
          <w:sz w:val="24"/>
          <w:szCs w:val="24"/>
        </w:rPr>
        <w:t xml:space="preserve"> multiplying the 3 numbers.</w:t>
      </w:r>
    </w:p>
    <w:p w14:paraId="1F614564" w14:textId="77777777" w:rsidR="00AB1AF2" w:rsidRPr="00FB3785" w:rsidRDefault="00C1371B">
      <w:pPr>
        <w:pStyle w:val="Body"/>
        <w:rPr>
          <w:sz w:val="24"/>
          <w:szCs w:val="24"/>
        </w:rPr>
      </w:pPr>
      <w:r w:rsidRPr="00FB3785">
        <w:rPr>
          <w:sz w:val="24"/>
          <w:szCs w:val="24"/>
        </w:rPr>
        <w:t xml:space="preserve">The input comes as parameters named </w:t>
      </w:r>
      <w:r w:rsidRPr="00FB3785">
        <w:rPr>
          <w:rFonts w:ascii="Consolas" w:eastAsia="Consolas" w:hAnsi="Consolas" w:cs="Consolas"/>
          <w:b/>
          <w:bCs/>
          <w:sz w:val="24"/>
          <w:szCs w:val="24"/>
        </w:rPr>
        <w:t>numOne * numTwo * numThree</w:t>
      </w:r>
      <w:r w:rsidRPr="00FB3785">
        <w:rPr>
          <w:sz w:val="24"/>
          <w:szCs w:val="24"/>
        </w:rPr>
        <w:t>.</w:t>
      </w:r>
    </w:p>
    <w:p w14:paraId="71AFBEC5" w14:textId="77777777" w:rsidR="00AB1AF2" w:rsidRDefault="00C1371B">
      <w:pPr>
        <w:pStyle w:val="Heading3"/>
      </w:pPr>
      <w: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AB1AF2" w14:paraId="535B2D5F" w14:textId="77777777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7806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685B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4AC0E480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53D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5</w:t>
            </w:r>
          </w:p>
          <w:p w14:paraId="6647278D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12</w:t>
            </w:r>
          </w:p>
          <w:p w14:paraId="6BE865D5" w14:textId="52C5398B" w:rsidR="00AB1AF2" w:rsidRDefault="00C1371B">
            <w:pPr>
              <w:pStyle w:val="Body"/>
              <w:spacing w:after="0" w:line="240" w:lineRule="auto"/>
              <w:contextualSpacing/>
            </w:pPr>
            <w: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91CB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Negative</w:t>
            </w:r>
          </w:p>
        </w:tc>
      </w:tr>
      <w:tr w:rsidR="00AB1AF2" w14:paraId="170E426A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4F62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-6</w:t>
            </w:r>
          </w:p>
          <w:p w14:paraId="093C5028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-12</w:t>
            </w:r>
          </w:p>
          <w:p w14:paraId="650ACE7A" w14:textId="69DBCDD8" w:rsidR="00AB1AF2" w:rsidRDefault="00C1371B">
            <w:pPr>
              <w:pStyle w:val="Body"/>
              <w:spacing w:after="0" w:line="240" w:lineRule="auto"/>
              <w:contextualSpacing/>
            </w:pPr>
            <w: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FF33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Positive</w:t>
            </w:r>
          </w:p>
        </w:tc>
      </w:tr>
      <w:tr w:rsidR="00AB1AF2" w14:paraId="6A757BD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5413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-1</w:t>
            </w:r>
          </w:p>
          <w:p w14:paraId="79AADDC6" w14:textId="77777777" w:rsidR="00DA44C7" w:rsidRDefault="00DA44C7" w:rsidP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-2</w:t>
            </w:r>
          </w:p>
          <w:p w14:paraId="19168BCA" w14:textId="2B0AE510" w:rsidR="00AB1AF2" w:rsidRDefault="00C1371B" w:rsidP="00DA44C7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t xml:space="preserve"> 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8F77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Negative</w:t>
            </w:r>
          </w:p>
        </w:tc>
      </w:tr>
      <w:tr w:rsidR="00AB1AF2" w14:paraId="2BE5AE8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009C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-1</w:t>
            </w:r>
          </w:p>
          <w:p w14:paraId="5DEAFBB7" w14:textId="552700F5" w:rsidR="00DA44C7" w:rsidRP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 xml:space="preserve"> 0</w:t>
            </w:r>
          </w:p>
          <w:p w14:paraId="381D602B" w14:textId="1AC792FE" w:rsidR="00AB1AF2" w:rsidRDefault="00C1371B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F22C4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Positive</w:t>
            </w:r>
          </w:p>
        </w:tc>
      </w:tr>
    </w:tbl>
    <w:p w14:paraId="514E4D3F" w14:textId="1060F4D9" w:rsidR="00FA1301" w:rsidRDefault="00FA1301" w:rsidP="00FA1301">
      <w:pPr>
        <w:pStyle w:val="Heading3"/>
        <w:rPr>
          <w:lang w:val="de-DE"/>
        </w:rPr>
      </w:pPr>
      <w:r>
        <w:rPr>
          <w:lang w:val="de-DE"/>
        </w:rPr>
        <w:t>Hints</w:t>
      </w:r>
    </w:p>
    <w:p w14:paraId="729DD509" w14:textId="6311624D" w:rsidR="00FA1301" w:rsidRPr="00FA1301" w:rsidRDefault="00FA1301" w:rsidP="00FA1301">
      <w:pPr>
        <w:pStyle w:val="Body"/>
        <w:rPr>
          <w:lang w:val="de-DE"/>
        </w:rPr>
      </w:pPr>
      <w:r>
        <w:rPr>
          <w:lang w:val="de-DE"/>
        </w:rPr>
        <w:t>Check all the different variantions for the three numbers</w:t>
      </w:r>
    </w:p>
    <w:p w14:paraId="2565CF35" w14:textId="5651E583" w:rsidR="00AB1AF2" w:rsidRDefault="00FA1301" w:rsidP="006B1045">
      <w:pPr>
        <w:pStyle w:val="Default"/>
      </w:pPr>
      <w:r>
        <w:rPr>
          <w:noProof/>
        </w:rPr>
        <w:drawing>
          <wp:inline distT="0" distB="0" distL="0" distR="0" wp14:anchorId="4733C3D5" wp14:editId="3BEEDD99">
            <wp:extent cx="5438775" cy="1972045"/>
            <wp:effectExtent l="19050" t="19050" r="952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60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76DA" w14:textId="77777777" w:rsidR="00FB3785" w:rsidRDefault="00FB3785" w:rsidP="006B1045">
      <w:pPr>
        <w:pStyle w:val="Heading1"/>
        <w:rPr>
          <w:lang w:val="en-US"/>
        </w:rPr>
      </w:pPr>
    </w:p>
    <w:sectPr w:rsidR="00FB3785">
      <w:headerReference w:type="default" r:id="rId20"/>
      <w:footerReference w:type="default" r:id="rId21"/>
      <w:pgSz w:w="11900" w:h="16840"/>
      <w:pgMar w:top="567" w:right="737" w:bottom="1077" w:left="737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0AA18" w14:textId="77777777" w:rsidR="00FB5DB2" w:rsidRDefault="00FB5DB2">
      <w:r>
        <w:separator/>
      </w:r>
    </w:p>
  </w:endnote>
  <w:endnote w:type="continuationSeparator" w:id="0">
    <w:p w14:paraId="15AE0142" w14:textId="77777777" w:rsidR="00FB5DB2" w:rsidRDefault="00FB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0DBE5" w14:textId="77777777" w:rsidR="00AB1AF2" w:rsidRDefault="00C1371B">
    <w:pPr>
      <w:pStyle w:val="Footer"/>
    </w:pPr>
    <w:r>
      <w:rPr>
        <w:noProof/>
        <w:sz w:val="20"/>
        <w:szCs w:val="20"/>
        <w:lang w:val="en-US"/>
      </w:rPr>
      <w:drawing>
        <wp:inline distT="0" distB="0" distL="0" distR="0" wp14:anchorId="7A0B9123" wp14:editId="28CBD3CB">
          <wp:extent cx="1421131" cy="354330"/>
          <wp:effectExtent l="0" t="0" r="0" b="0"/>
          <wp:docPr id="1073741830" name="officeArt object" descr="C:\Users\chris\AppData\Local\Temp\Rar$DRa2604.40128\SoftUniFoundation_Logo_OneLine_Whit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C:\Users\chris\AppData\Local\Temp\Rar$DRa2604.40128\SoftUniFoundation_Logo_OneLine_White@2x.png" descr="C:\Users\chris\AppData\Local\Temp\Rar$DRa2604.40128\SoftUniFoundation_Logo_OneLine_Whit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131" cy="354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5F3B3" w14:textId="77777777" w:rsidR="00FB5DB2" w:rsidRDefault="00FB5DB2">
      <w:r>
        <w:separator/>
      </w:r>
    </w:p>
  </w:footnote>
  <w:footnote w:type="continuationSeparator" w:id="0">
    <w:p w14:paraId="18907636" w14:textId="77777777" w:rsidR="00FB5DB2" w:rsidRDefault="00FB5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12A6A" w14:textId="77777777" w:rsidR="00AB1AF2" w:rsidRDefault="00C1371B">
    <w:pPr>
      <w:pStyle w:val="HeaderFooter"/>
    </w:pPr>
    <w:r>
      <w:rPr>
        <w:noProof/>
        <w:lang w:val="en-US" w:eastAsia="en-US"/>
      </w:rPr>
      <w:drawing>
        <wp:anchor distT="152400" distB="152400" distL="152400" distR="152400" simplePos="0" relativeHeight="251658240" behindDoc="1" locked="0" layoutInCell="1" allowOverlap="1" wp14:anchorId="5F238C04" wp14:editId="71BF604C">
          <wp:simplePos x="0" y="0"/>
          <wp:positionH relativeFrom="page">
            <wp:posOffset>467994</wp:posOffset>
          </wp:positionH>
          <wp:positionV relativeFrom="page">
            <wp:posOffset>10298430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5DE448F" wp14:editId="4AF91304">
              <wp:simplePos x="0" y="0"/>
              <wp:positionH relativeFrom="page">
                <wp:posOffset>466725</wp:posOffset>
              </wp:positionH>
              <wp:positionV relativeFrom="page">
                <wp:posOffset>10168254</wp:posOffset>
              </wp:positionV>
              <wp:extent cx="6614160" cy="0"/>
              <wp:effectExtent l="0" t="0" r="0" b="0"/>
              <wp:wrapNone/>
              <wp:docPr id="1073741826" name="officeArt object" descr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53F1F5F" id="officeArt object" o:spid="_x0000_s1026" alt="Straight Connector 42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5pt,800.65pt" to="557.55pt,8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" strokecolor="#f37123" strokeweight="1pt">
              <v:stroke endcap="round"/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505B5DF7" wp14:editId="5C309A94">
              <wp:simplePos x="0" y="0"/>
              <wp:positionH relativeFrom="page">
                <wp:posOffset>6115050</wp:posOffset>
              </wp:positionH>
              <wp:positionV relativeFrom="page">
                <wp:posOffset>10443210</wp:posOffset>
              </wp:positionV>
              <wp:extent cx="900431" cy="201931"/>
              <wp:effectExtent l="0" t="0" r="0" b="0"/>
              <wp:wrapNone/>
              <wp:docPr id="1073741827" name="officeArt object" descr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E88D1C3" w14:textId="77777777" w:rsidR="00AB1AF2" w:rsidRDefault="00C1371B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F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5F5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Description: Text Box 41" style="position:absolute;margin-left:481.5pt;margin-top:822.3pt;width:70.9pt;height:15.9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" filled="f" stroked="f" strokeweight="1pt">
              <v:stroke miterlimit="4"/>
              <v:textbox inset="0,0,0,0">
                <w:txbxContent>
                  <w:p w14:paraId="2E88D1C3" w14:textId="77777777" w:rsidR="00AB1AF2" w:rsidRDefault="00C1371B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5F5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5F5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4FA71567" wp14:editId="57ECF100">
              <wp:simplePos x="0" y="0"/>
              <wp:positionH relativeFrom="page">
                <wp:posOffset>2057400</wp:posOffset>
              </wp:positionH>
              <wp:positionV relativeFrom="page">
                <wp:posOffset>10443210</wp:posOffset>
              </wp:positionV>
              <wp:extent cx="569595" cy="200025"/>
              <wp:effectExtent l="0" t="0" r="0" b="0"/>
              <wp:wrapNone/>
              <wp:docPr id="1073741828" name="officeArt object" descr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172F7CB" w14:textId="77777777" w:rsidR="00AB1AF2" w:rsidRDefault="00C1371B">
                          <w:pPr>
                            <w:pStyle w:val="Body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FA71567" id="_x0000_s1027" type="#_x0000_t202" alt="Text Box 40" style="position:absolute;margin-left:162pt;margin-top:822.3pt;width:44.85pt;height:15.7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14:paraId="3172F7CB" w14:textId="77777777" w:rsidR="00AB1AF2" w:rsidRDefault="00C1371B">
                    <w:pPr>
                      <w:pStyle w:val="Body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37E66C03" wp14:editId="1DCA6EDB">
              <wp:simplePos x="0" y="0"/>
              <wp:positionH relativeFrom="page">
                <wp:posOffset>2047874</wp:posOffset>
              </wp:positionH>
              <wp:positionV relativeFrom="page">
                <wp:posOffset>10186035</wp:posOffset>
              </wp:positionV>
              <wp:extent cx="5033011" cy="513716"/>
              <wp:effectExtent l="0" t="0" r="0" b="0"/>
              <wp:wrapNone/>
              <wp:docPr id="1073741829" name="officeArt object" descr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E20A10F" w14:textId="77777777" w:rsidR="00AB1AF2" w:rsidRDefault="00C1371B">
                          <w:pPr>
                            <w:pStyle w:val="Body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de-DE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4CF935E" w14:textId="77777777" w:rsidR="00AB1AF2" w:rsidRDefault="00C1371B">
                          <w:pPr>
                            <w:pStyle w:val="Body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37E66C03" id="_x0000_s1028" type="#_x0000_t202" alt="Text Box 39" style="position:absolute;margin-left:161.25pt;margin-top:802.05pt;width:396.3pt;height:40.4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" filled="f" stroked="f" strokeweight="1pt">
              <v:stroke miterlimit="4"/>
              <v:textbox inset=".5mm,.5mm,.5mm,.5mm">
                <w:txbxContent>
                  <w:p w14:paraId="5E20A10F" w14:textId="77777777" w:rsidR="00AB1AF2" w:rsidRDefault="00C1371B">
                    <w:pPr>
                      <w:pStyle w:val="Body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de-DE"/>
                      </w:rPr>
                      <w:t xml:space="preserve">© </w:t>
                    </w:r>
                    <w:hyperlink r:id="rId4" w:history="1">
                      <w:r>
                        <w:rPr>
                          <w:rStyle w:val="Hyperlink0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5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4CF935E" w14:textId="77777777" w:rsidR="00AB1AF2" w:rsidRDefault="00C1371B">
                    <w:pPr>
                      <w:pStyle w:val="Body"/>
                      <w:spacing w:after="0" w:line="240" w:lineRule="auto"/>
                      <w:ind w:left="567" w:firstLine="340"/>
                    </w:pPr>
                    <w:r>
                      <w:rPr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D2AFE"/>
    <w:multiLevelType w:val="hybridMultilevel"/>
    <w:tmpl w:val="317CC7D6"/>
    <w:styleLink w:val="ImportedStyle2"/>
    <w:lvl w:ilvl="0" w:tplc="D436A1A6">
      <w:start w:val="1"/>
      <w:numFmt w:val="upperRoman"/>
      <w:lvlText w:val="%1."/>
      <w:lvlJc w:val="left"/>
      <w:pPr>
        <w:ind w:left="720" w:hanging="5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 w:tplc="D95C4810">
      <w:start w:val="1"/>
      <w:numFmt w:val="lowerLetter"/>
      <w:suff w:val="nothing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BC4CF4">
      <w:start w:val="1"/>
      <w:numFmt w:val="lowerRoman"/>
      <w:lvlText w:val="%3."/>
      <w:lvlJc w:val="left"/>
      <w:pPr>
        <w:ind w:left="2160" w:hanging="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BEFC3A">
      <w:start w:val="1"/>
      <w:numFmt w:val="decimal"/>
      <w:suff w:val="nothing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F46BC0">
      <w:start w:val="1"/>
      <w:numFmt w:val="lowerLetter"/>
      <w:suff w:val="nothing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405B6">
      <w:start w:val="1"/>
      <w:numFmt w:val="lowerRoman"/>
      <w:lvlText w:val="%6."/>
      <w:lvlJc w:val="left"/>
      <w:pPr>
        <w:ind w:left="4320" w:hanging="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1E5CEC">
      <w:start w:val="1"/>
      <w:numFmt w:val="decimal"/>
      <w:suff w:val="nothing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8AD08A">
      <w:start w:val="1"/>
      <w:numFmt w:val="lowerLetter"/>
      <w:suff w:val="nothing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B8782E">
      <w:start w:val="1"/>
      <w:numFmt w:val="lowerRoman"/>
      <w:lvlText w:val="%9."/>
      <w:lvlJc w:val="left"/>
      <w:pPr>
        <w:ind w:left="6480" w:hanging="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C52B28"/>
    <w:multiLevelType w:val="hybridMultilevel"/>
    <w:tmpl w:val="C352C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B6696"/>
    <w:multiLevelType w:val="hybridMultilevel"/>
    <w:tmpl w:val="98A20BAA"/>
    <w:styleLink w:val="ImportedStyle3"/>
    <w:lvl w:ilvl="0" w:tplc="B6625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7012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3A27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A7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BA6B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1C03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DA9E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EBF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42EC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E21F0"/>
    <w:multiLevelType w:val="hybridMultilevel"/>
    <w:tmpl w:val="317CC7D6"/>
    <w:numStyleLink w:val="ImportedStyle2"/>
  </w:abstractNum>
  <w:abstractNum w:abstractNumId="19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>
    <w:nsid w:val="3EB97148"/>
    <w:multiLevelType w:val="hybridMultilevel"/>
    <w:tmpl w:val="F72A912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A66AA2"/>
    <w:multiLevelType w:val="hybridMultilevel"/>
    <w:tmpl w:val="50CC3CB0"/>
    <w:styleLink w:val="ImportedStyle4"/>
    <w:lvl w:ilvl="0" w:tplc="BA3C07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9898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403A0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84CF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10EF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8C3216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0C89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4AB76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1EB4F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1069AA"/>
    <w:multiLevelType w:val="hybridMultilevel"/>
    <w:tmpl w:val="98A20BAA"/>
    <w:numStyleLink w:val="ImportedStyle3"/>
  </w:abstractNum>
  <w:abstractNum w:abstractNumId="31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172D80"/>
    <w:multiLevelType w:val="hybridMultilevel"/>
    <w:tmpl w:val="87B48E8E"/>
    <w:styleLink w:val="ImportedStyle1"/>
    <w:lvl w:ilvl="0" w:tplc="72905C3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6F8B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EEA764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6FAB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F7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C873C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488CC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9A0E6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D2A618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E72227"/>
    <w:multiLevelType w:val="hybridMultilevel"/>
    <w:tmpl w:val="7A72D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B5BAA"/>
    <w:multiLevelType w:val="hybridMultilevel"/>
    <w:tmpl w:val="87B48E8E"/>
    <w:numStyleLink w:val="ImportedStyle1"/>
  </w:abstractNum>
  <w:abstractNum w:abstractNumId="41">
    <w:nsid w:val="732C21F6"/>
    <w:multiLevelType w:val="hybridMultilevel"/>
    <w:tmpl w:val="2EB2A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1A4142"/>
    <w:multiLevelType w:val="hybridMultilevel"/>
    <w:tmpl w:val="50CC3CB0"/>
    <w:numStyleLink w:val="ImportedStyle4"/>
  </w:abstractNum>
  <w:abstractNum w:abstractNumId="43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3"/>
  </w:num>
  <w:num w:numId="4">
    <w:abstractNumId w:val="40"/>
  </w:num>
  <w:num w:numId="5">
    <w:abstractNumId w:val="16"/>
  </w:num>
  <w:num w:numId="6">
    <w:abstractNumId w:val="30"/>
  </w:num>
  <w:num w:numId="7">
    <w:abstractNumId w:val="40"/>
    <w:lvlOverride w:ilvl="0">
      <w:startOverride w:val="2"/>
    </w:lvlOverride>
  </w:num>
  <w:num w:numId="8">
    <w:abstractNumId w:val="40"/>
    <w:lvlOverride w:ilvl="0">
      <w:startOverride w:val="3"/>
    </w:lvlOverride>
  </w:num>
  <w:num w:numId="9">
    <w:abstractNumId w:val="23"/>
  </w:num>
  <w:num w:numId="10">
    <w:abstractNumId w:val="42"/>
  </w:num>
  <w:num w:numId="11">
    <w:abstractNumId w:val="40"/>
    <w:lvlOverride w:ilvl="0">
      <w:startOverride w:val="5"/>
    </w:lvlOverride>
  </w:num>
  <w:num w:numId="12">
    <w:abstractNumId w:val="22"/>
  </w:num>
  <w:num w:numId="13">
    <w:abstractNumId w:val="15"/>
  </w:num>
  <w:num w:numId="14">
    <w:abstractNumId w:val="41"/>
  </w:num>
  <w:num w:numId="15">
    <w:abstractNumId w:val="38"/>
  </w:num>
  <w:num w:numId="16">
    <w:abstractNumId w:val="11"/>
  </w:num>
  <w:num w:numId="17">
    <w:abstractNumId w:val="26"/>
  </w:num>
  <w:num w:numId="18">
    <w:abstractNumId w:val="45"/>
  </w:num>
  <w:num w:numId="19">
    <w:abstractNumId w:val="25"/>
  </w:num>
  <w:num w:numId="20">
    <w:abstractNumId w:val="9"/>
  </w:num>
  <w:num w:numId="21">
    <w:abstractNumId w:val="44"/>
  </w:num>
  <w:num w:numId="22">
    <w:abstractNumId w:val="8"/>
  </w:num>
  <w:num w:numId="23">
    <w:abstractNumId w:val="24"/>
  </w:num>
  <w:num w:numId="24">
    <w:abstractNumId w:val="21"/>
  </w:num>
  <w:num w:numId="25">
    <w:abstractNumId w:val="2"/>
  </w:num>
  <w:num w:numId="26">
    <w:abstractNumId w:val="34"/>
  </w:num>
  <w:num w:numId="27">
    <w:abstractNumId w:val="6"/>
  </w:num>
  <w:num w:numId="28">
    <w:abstractNumId w:val="32"/>
  </w:num>
  <w:num w:numId="29">
    <w:abstractNumId w:val="31"/>
  </w:num>
  <w:num w:numId="30">
    <w:abstractNumId w:val="7"/>
  </w:num>
  <w:num w:numId="31">
    <w:abstractNumId w:val="43"/>
  </w:num>
  <w:num w:numId="32">
    <w:abstractNumId w:val="12"/>
  </w:num>
  <w:num w:numId="33">
    <w:abstractNumId w:val="4"/>
  </w:num>
  <w:num w:numId="34">
    <w:abstractNumId w:val="0"/>
  </w:num>
  <w:num w:numId="35">
    <w:abstractNumId w:val="39"/>
  </w:num>
  <w:num w:numId="36">
    <w:abstractNumId w:val="3"/>
  </w:num>
  <w:num w:numId="37">
    <w:abstractNumId w:val="14"/>
  </w:num>
  <w:num w:numId="38">
    <w:abstractNumId w:val="28"/>
  </w:num>
  <w:num w:numId="39">
    <w:abstractNumId w:val="17"/>
  </w:num>
  <w:num w:numId="40">
    <w:abstractNumId w:val="1"/>
  </w:num>
  <w:num w:numId="41">
    <w:abstractNumId w:val="13"/>
  </w:num>
  <w:num w:numId="42">
    <w:abstractNumId w:val="36"/>
  </w:num>
  <w:num w:numId="43">
    <w:abstractNumId w:val="37"/>
  </w:num>
  <w:num w:numId="44">
    <w:abstractNumId w:val="5"/>
  </w:num>
  <w:num w:numId="45">
    <w:abstractNumId w:val="29"/>
  </w:num>
  <w:num w:numId="46">
    <w:abstractNumId w:val="20"/>
  </w:num>
  <w:num w:numId="47">
    <w:abstractNumId w:val="35"/>
  </w:num>
  <w:num w:numId="48">
    <w:abstractNumId w:val="19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F2"/>
    <w:rsid w:val="000960BE"/>
    <w:rsid w:val="001A6BFD"/>
    <w:rsid w:val="001B3393"/>
    <w:rsid w:val="001D261F"/>
    <w:rsid w:val="001E420A"/>
    <w:rsid w:val="00204C06"/>
    <w:rsid w:val="002E1E96"/>
    <w:rsid w:val="00335F5C"/>
    <w:rsid w:val="00377A0D"/>
    <w:rsid w:val="00386901"/>
    <w:rsid w:val="003D1077"/>
    <w:rsid w:val="0054309D"/>
    <w:rsid w:val="00620EE9"/>
    <w:rsid w:val="00626FCA"/>
    <w:rsid w:val="006B1045"/>
    <w:rsid w:val="00765756"/>
    <w:rsid w:val="007A2612"/>
    <w:rsid w:val="007B03DA"/>
    <w:rsid w:val="007B27E2"/>
    <w:rsid w:val="007E6920"/>
    <w:rsid w:val="00853527"/>
    <w:rsid w:val="0088458F"/>
    <w:rsid w:val="00911C2B"/>
    <w:rsid w:val="009E0E1A"/>
    <w:rsid w:val="009E2C10"/>
    <w:rsid w:val="009E5D02"/>
    <w:rsid w:val="00A07B01"/>
    <w:rsid w:val="00A92768"/>
    <w:rsid w:val="00A96D20"/>
    <w:rsid w:val="00A977F2"/>
    <w:rsid w:val="00AB1AF2"/>
    <w:rsid w:val="00BD2E3B"/>
    <w:rsid w:val="00C1371B"/>
    <w:rsid w:val="00C26098"/>
    <w:rsid w:val="00D30436"/>
    <w:rsid w:val="00D4508D"/>
    <w:rsid w:val="00DA44C7"/>
    <w:rsid w:val="00E125E3"/>
    <w:rsid w:val="00E16C3A"/>
    <w:rsid w:val="00ED410A"/>
    <w:rsid w:val="00F41FEB"/>
    <w:rsid w:val="00FA1301"/>
    <w:rsid w:val="00FB3785"/>
    <w:rsid w:val="00FB5DB2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F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45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045"/>
    <w:pPr>
      <w:keepNext/>
      <w:keepLines/>
      <w:numPr>
        <w:numId w:val="16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45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1045"/>
    <w:rPr>
      <w:color w:val="0563C1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6B104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B1045"/>
    <w:pPr>
      <w:ind w:left="720"/>
      <w:contextualSpacing/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6B1045"/>
    <w:rPr>
      <w:rFonts w:ascii="Calibri" w:eastAsia="Times New Roman" w:hAnsi="Calibri"/>
      <w:b/>
      <w:color w:val="642D08"/>
      <w:sz w:val="40"/>
      <w:szCs w:val="32"/>
      <w:bdr w:val="none" w:sz="0" w:space="0" w:color="auto"/>
      <w:lang w:eastAsia="en-US"/>
    </w:rPr>
  </w:style>
  <w:style w:type="character" w:customStyle="1" w:styleId="ListParagraphChar">
    <w:name w:val="List Paragraph Char"/>
    <w:link w:val="ListParagraph"/>
    <w:uiPriority w:val="34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Heading2Char">
    <w:name w:val="Heading 2 Char"/>
    <w:link w:val="Heading2"/>
    <w:uiPriority w:val="9"/>
    <w:rsid w:val="006B1045"/>
    <w:rPr>
      <w:rFonts w:ascii="Calibri" w:eastAsia="Times New Roman" w:hAnsi="Calibri"/>
      <w:b/>
      <w:color w:val="7C380A"/>
      <w:sz w:val="36"/>
      <w:szCs w:val="36"/>
      <w:bdr w:val="none" w:sz="0" w:space="0" w:color="auto"/>
      <w:lang w:val="en-US" w:eastAsia="en-US"/>
    </w:rPr>
  </w:style>
  <w:style w:type="character" w:customStyle="1" w:styleId="Heading3Char">
    <w:name w:val="Heading 3 Char"/>
    <w:link w:val="Heading3"/>
    <w:uiPriority w:val="9"/>
    <w:qFormat/>
    <w:rsid w:val="006B1045"/>
    <w:rPr>
      <w:rFonts w:ascii="Calibri" w:eastAsia="Times New Roman" w:hAnsi="Calibri"/>
      <w:b/>
      <w:color w:val="8F400B"/>
      <w:sz w:val="32"/>
      <w:szCs w:val="32"/>
      <w:bdr w:val="none" w:sz="0" w:space="0" w:color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FooterChar">
    <w:name w:val="Footer Char"/>
    <w:link w:val="Foot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customStyle="1" w:styleId="Code">
    <w:name w:val="Code"/>
    <w:basedOn w:val="Normal"/>
    <w:next w:val="Normal"/>
    <w:link w:val="CodeChar"/>
    <w:qFormat/>
    <w:rsid w:val="006B104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link w:val="Code"/>
    <w:rsid w:val="006B1045"/>
    <w:rPr>
      <w:rFonts w:ascii="Consolas" w:eastAsia="Calibri" w:hAnsi="Consolas" w:cs="Consolas"/>
      <w:b/>
      <w:noProof/>
      <w:sz w:val="22"/>
      <w:szCs w:val="22"/>
      <w:bdr w:val="none" w:sz="0" w:space="0" w:color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B1045"/>
    <w:rPr>
      <w:rFonts w:ascii="Courier New" w:eastAsia="Times New Roman" w:hAnsi="Courier New" w:cs="Courier New"/>
      <w:bdr w:val="none" w:sz="0" w:space="0" w:color="auto"/>
      <w:lang w:val="en-US" w:eastAsia="en-US"/>
    </w:rPr>
  </w:style>
  <w:style w:type="character" w:customStyle="1" w:styleId="hps">
    <w:name w:val="hps"/>
    <w:basedOn w:val="DefaultParagraphFont"/>
    <w:rsid w:val="006B1045"/>
  </w:style>
  <w:style w:type="character" w:customStyle="1" w:styleId="shorttext">
    <w:name w:val="short_text"/>
    <w:basedOn w:val="DefaultParagraphFont"/>
    <w:rsid w:val="006B1045"/>
  </w:style>
  <w:style w:type="character" w:styleId="FollowedHyperlink">
    <w:name w:val="FollowedHyperlink"/>
    <w:uiPriority w:val="99"/>
    <w:semiHidden/>
    <w:unhideWhenUsed/>
    <w:rsid w:val="006B1045"/>
    <w:rPr>
      <w:color w:val="954F72"/>
      <w:u w:val="single"/>
    </w:rPr>
  </w:style>
  <w:style w:type="numbering" w:customStyle="1" w:styleId="List0">
    <w:name w:val="List 0"/>
    <w:basedOn w:val="NoList"/>
    <w:rsid w:val="006B1045"/>
    <w:pPr>
      <w:numPr>
        <w:numId w:val="23"/>
      </w:numPr>
    </w:pPr>
  </w:style>
  <w:style w:type="numbering" w:customStyle="1" w:styleId="List1">
    <w:name w:val="List 1"/>
    <w:basedOn w:val="NoList"/>
    <w:rsid w:val="006B1045"/>
    <w:pPr>
      <w:numPr>
        <w:numId w:val="24"/>
      </w:numPr>
    </w:pPr>
  </w:style>
  <w:style w:type="character" w:customStyle="1" w:styleId="apple-converted-space">
    <w:name w:val="apple-converted-space"/>
    <w:basedOn w:val="DefaultParagraphFont"/>
    <w:rsid w:val="006B1045"/>
  </w:style>
  <w:style w:type="character" w:styleId="HTMLCode">
    <w:name w:val="HTML Code"/>
    <w:uiPriority w:val="99"/>
    <w:semiHidden/>
    <w:unhideWhenUsed/>
    <w:rsid w:val="006B10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10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6B10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1045"/>
    <w:rPr>
      <w:rFonts w:ascii="Segoe UI" w:eastAsia="Calibri" w:hAnsi="Segoe UI" w:cs="Segoe UI"/>
      <w:sz w:val="18"/>
      <w:szCs w:val="18"/>
      <w:bdr w:val="none" w:sz="0" w:space="0" w:color="auto"/>
      <w:lang w:eastAsia="en-US"/>
    </w:rPr>
  </w:style>
  <w:style w:type="character" w:customStyle="1" w:styleId="InternetLink">
    <w:name w:val="Internet Link"/>
    <w:uiPriority w:val="99"/>
    <w:unhideWhenUsed/>
    <w:rsid w:val="006B1045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 w:cs="Calibri"/>
      <w:color w:val="000000"/>
      <w:sz w:val="24"/>
      <w:szCs w:val="24"/>
      <w:bdr w:val="none" w:sz="0" w:space="0" w:color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45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045"/>
    <w:pPr>
      <w:keepNext/>
      <w:keepLines/>
      <w:numPr>
        <w:numId w:val="16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45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1045"/>
    <w:rPr>
      <w:color w:val="0563C1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6B104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B1045"/>
    <w:pPr>
      <w:ind w:left="720"/>
      <w:contextualSpacing/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6B1045"/>
    <w:rPr>
      <w:rFonts w:ascii="Calibri" w:eastAsia="Times New Roman" w:hAnsi="Calibri"/>
      <w:b/>
      <w:color w:val="642D08"/>
      <w:sz w:val="40"/>
      <w:szCs w:val="32"/>
      <w:bdr w:val="none" w:sz="0" w:space="0" w:color="auto"/>
      <w:lang w:eastAsia="en-US"/>
    </w:rPr>
  </w:style>
  <w:style w:type="character" w:customStyle="1" w:styleId="ListParagraphChar">
    <w:name w:val="List Paragraph Char"/>
    <w:link w:val="ListParagraph"/>
    <w:uiPriority w:val="34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Heading2Char">
    <w:name w:val="Heading 2 Char"/>
    <w:link w:val="Heading2"/>
    <w:uiPriority w:val="9"/>
    <w:rsid w:val="006B1045"/>
    <w:rPr>
      <w:rFonts w:ascii="Calibri" w:eastAsia="Times New Roman" w:hAnsi="Calibri"/>
      <w:b/>
      <w:color w:val="7C380A"/>
      <w:sz w:val="36"/>
      <w:szCs w:val="36"/>
      <w:bdr w:val="none" w:sz="0" w:space="0" w:color="auto"/>
      <w:lang w:val="en-US" w:eastAsia="en-US"/>
    </w:rPr>
  </w:style>
  <w:style w:type="character" w:customStyle="1" w:styleId="Heading3Char">
    <w:name w:val="Heading 3 Char"/>
    <w:link w:val="Heading3"/>
    <w:uiPriority w:val="9"/>
    <w:qFormat/>
    <w:rsid w:val="006B1045"/>
    <w:rPr>
      <w:rFonts w:ascii="Calibri" w:eastAsia="Times New Roman" w:hAnsi="Calibri"/>
      <w:b/>
      <w:color w:val="8F400B"/>
      <w:sz w:val="32"/>
      <w:szCs w:val="32"/>
      <w:bdr w:val="none" w:sz="0" w:space="0" w:color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FooterChar">
    <w:name w:val="Footer Char"/>
    <w:link w:val="Foot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customStyle="1" w:styleId="Code">
    <w:name w:val="Code"/>
    <w:basedOn w:val="Normal"/>
    <w:next w:val="Normal"/>
    <w:link w:val="CodeChar"/>
    <w:qFormat/>
    <w:rsid w:val="006B104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link w:val="Code"/>
    <w:rsid w:val="006B1045"/>
    <w:rPr>
      <w:rFonts w:ascii="Consolas" w:eastAsia="Calibri" w:hAnsi="Consolas" w:cs="Consolas"/>
      <w:b/>
      <w:noProof/>
      <w:sz w:val="22"/>
      <w:szCs w:val="22"/>
      <w:bdr w:val="none" w:sz="0" w:space="0" w:color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B1045"/>
    <w:rPr>
      <w:rFonts w:ascii="Courier New" w:eastAsia="Times New Roman" w:hAnsi="Courier New" w:cs="Courier New"/>
      <w:bdr w:val="none" w:sz="0" w:space="0" w:color="auto"/>
      <w:lang w:val="en-US" w:eastAsia="en-US"/>
    </w:rPr>
  </w:style>
  <w:style w:type="character" w:customStyle="1" w:styleId="hps">
    <w:name w:val="hps"/>
    <w:basedOn w:val="DefaultParagraphFont"/>
    <w:rsid w:val="006B1045"/>
  </w:style>
  <w:style w:type="character" w:customStyle="1" w:styleId="shorttext">
    <w:name w:val="short_text"/>
    <w:basedOn w:val="DefaultParagraphFont"/>
    <w:rsid w:val="006B1045"/>
  </w:style>
  <w:style w:type="character" w:styleId="FollowedHyperlink">
    <w:name w:val="FollowedHyperlink"/>
    <w:uiPriority w:val="99"/>
    <w:semiHidden/>
    <w:unhideWhenUsed/>
    <w:rsid w:val="006B1045"/>
    <w:rPr>
      <w:color w:val="954F72"/>
      <w:u w:val="single"/>
    </w:rPr>
  </w:style>
  <w:style w:type="numbering" w:customStyle="1" w:styleId="List0">
    <w:name w:val="List 0"/>
    <w:basedOn w:val="NoList"/>
    <w:rsid w:val="006B1045"/>
    <w:pPr>
      <w:numPr>
        <w:numId w:val="23"/>
      </w:numPr>
    </w:pPr>
  </w:style>
  <w:style w:type="numbering" w:customStyle="1" w:styleId="List1">
    <w:name w:val="List 1"/>
    <w:basedOn w:val="NoList"/>
    <w:rsid w:val="006B1045"/>
    <w:pPr>
      <w:numPr>
        <w:numId w:val="24"/>
      </w:numPr>
    </w:pPr>
  </w:style>
  <w:style w:type="character" w:customStyle="1" w:styleId="apple-converted-space">
    <w:name w:val="apple-converted-space"/>
    <w:basedOn w:val="DefaultParagraphFont"/>
    <w:rsid w:val="006B1045"/>
  </w:style>
  <w:style w:type="character" w:styleId="HTMLCode">
    <w:name w:val="HTML Code"/>
    <w:uiPriority w:val="99"/>
    <w:semiHidden/>
    <w:unhideWhenUsed/>
    <w:rsid w:val="006B10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10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6B10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1045"/>
    <w:rPr>
      <w:rFonts w:ascii="Segoe UI" w:eastAsia="Calibri" w:hAnsi="Segoe UI" w:cs="Segoe UI"/>
      <w:sz w:val="18"/>
      <w:szCs w:val="18"/>
      <w:bdr w:val="none" w:sz="0" w:space="0" w:color="auto"/>
      <w:lang w:eastAsia="en-US"/>
    </w:rPr>
  </w:style>
  <w:style w:type="character" w:customStyle="1" w:styleId="InternetLink">
    <w:name w:val="Internet Link"/>
    <w:uiPriority w:val="99"/>
    <w:unhideWhenUsed/>
    <w:rsid w:val="006B1045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 w:cs="Calibri"/>
      <w:color w:val="000000"/>
      <w:sz w:val="24"/>
      <w:szCs w:val="24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0/Functions-and-Form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softuni.found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158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Lab</vt:lpstr>
      <vt:lpstr/>
    </vt:vector>
  </TitlesOfParts>
  <Company>Software University Foundation - http://softuni.org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7</cp:revision>
  <dcterms:created xsi:type="dcterms:W3CDTF">2019-01-08T17:07:00Z</dcterms:created>
  <dcterms:modified xsi:type="dcterms:W3CDTF">2019-01-17T12:58:00Z</dcterms:modified>
  <cp:category>programming, education, software engineering, software development</cp:category>
</cp:coreProperties>
</file>